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ED791" w14:textId="77777777" w:rsidR="008156C3" w:rsidRPr="00AA13E8" w:rsidRDefault="00B515BB" w:rsidP="005B1204">
      <w:pPr>
        <w:pStyle w:val="aa"/>
        <w:rPr>
          <w:rFonts w:asciiTheme="majorHAnsi" w:hAnsiTheme="majorHAnsi"/>
          <w:lang w:val="en-US"/>
        </w:rPr>
      </w:pPr>
      <w:r w:rsidRPr="00AA13E8">
        <w:rPr>
          <w:rFonts w:asciiTheme="majorHAnsi" w:hAnsiTheme="majorHAnsi"/>
          <w:lang w:val="en-US"/>
        </w:rPr>
        <w:t>Kaspersky Security Center 10</w:t>
      </w:r>
      <w:r w:rsidR="00AC2772" w:rsidRPr="00AA13E8">
        <w:rPr>
          <w:rFonts w:asciiTheme="majorHAnsi" w:hAnsiTheme="majorHAnsi"/>
          <w:lang w:val="en-US"/>
        </w:rPr>
        <w:t xml:space="preserve"> SP</w:t>
      </w:r>
      <w:r w:rsidR="008156C3" w:rsidRPr="00AA13E8">
        <w:rPr>
          <w:rFonts w:asciiTheme="majorHAnsi" w:hAnsiTheme="majorHAnsi"/>
          <w:lang w:val="en-US"/>
        </w:rPr>
        <w:t>3</w:t>
      </w:r>
    </w:p>
    <w:p w14:paraId="1B10B48A" w14:textId="77777777" w:rsidR="000373D7" w:rsidRPr="00AA13E8" w:rsidRDefault="00B515BB" w:rsidP="005B1204">
      <w:pPr>
        <w:pStyle w:val="aa"/>
        <w:rPr>
          <w:rFonts w:asciiTheme="majorHAnsi" w:hAnsiTheme="majorHAnsi"/>
          <w:lang w:val="en-US"/>
        </w:rPr>
      </w:pPr>
      <w:r w:rsidRPr="00AA13E8">
        <w:rPr>
          <w:rFonts w:asciiTheme="majorHAnsi" w:hAnsiTheme="majorHAnsi"/>
          <w:lang w:val="en-US"/>
        </w:rPr>
        <w:t xml:space="preserve">Kaspersky Endpoint Security </w:t>
      </w:r>
      <w:r w:rsidR="008156C3" w:rsidRPr="00AA13E8">
        <w:rPr>
          <w:rFonts w:asciiTheme="majorHAnsi" w:hAnsiTheme="majorHAnsi"/>
          <w:lang w:val="en-US"/>
        </w:rPr>
        <w:t>11</w:t>
      </w:r>
    </w:p>
    <w:p w14:paraId="6AEAC3F5" w14:textId="77777777" w:rsidR="00192D86" w:rsidRPr="007158E9" w:rsidRDefault="007C54E2" w:rsidP="00B921E9">
      <w:pPr>
        <w:pStyle w:val="ab"/>
      </w:pPr>
      <w:r w:rsidRPr="007158E9">
        <w:t>Пилотное тестирование</w:t>
      </w:r>
    </w:p>
    <w:p w14:paraId="4B6C8630" w14:textId="323BF14A" w:rsidR="00F939C4" w:rsidRPr="007158E9" w:rsidRDefault="006401EC" w:rsidP="005655C0">
      <w:pPr>
        <w:pStyle w:val="a3"/>
        <w:rPr>
          <w:rFonts w:asciiTheme="majorHAnsi" w:hAnsiTheme="majorHAnsi"/>
          <w:b/>
        </w:rPr>
      </w:pPr>
      <w:r>
        <w:t>Усовершенствования в истории ревизий задач и политик</w:t>
      </w:r>
    </w:p>
    <w:p w14:paraId="4AD96F86" w14:textId="19ABE3E1" w:rsidR="006A5239" w:rsidRPr="00B4274F" w:rsidRDefault="00011F88" w:rsidP="00B4274F">
      <w:pPr>
        <w:pStyle w:val="NormalWeb"/>
      </w:pPr>
      <w:r w:rsidRPr="00B4274F">
        <w:t xml:space="preserve">В этом сценарии </w:t>
      </w:r>
      <w:r w:rsidR="00B4274F" w:rsidRPr="00B4274F">
        <w:t>вы изучите историю изменений политики по событиям аудита и сравните две политики в списке политик.</w:t>
      </w:r>
    </w:p>
    <w:p w14:paraId="3E2A1330" w14:textId="77777777" w:rsidR="00F73A4E" w:rsidRPr="007158E9" w:rsidRDefault="00B1335C" w:rsidP="00B921E9">
      <w:pPr>
        <w:pStyle w:val="Heading2"/>
      </w:pPr>
      <w:r w:rsidRPr="007158E9">
        <w:t>Расскажите о себе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7158E9" w14:paraId="43929115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F2EE4F0" w14:textId="77777777" w:rsidR="008459EE" w:rsidRPr="007158E9" w:rsidRDefault="00F73A4E" w:rsidP="00B1335C">
            <w:pPr>
              <w:pStyle w:val="a4"/>
            </w:pPr>
            <w:r w:rsidRPr="007158E9">
              <w:rPr>
                <w:color w:val="auto"/>
              </w:rPr>
              <w:t>ФИО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511B67B" w14:textId="77777777" w:rsidR="008459EE" w:rsidRPr="007158E9" w:rsidRDefault="008459EE" w:rsidP="007A3889">
            <w:pPr>
              <w:rPr>
                <w:color w:val="auto"/>
              </w:rPr>
            </w:pPr>
          </w:p>
        </w:tc>
      </w:tr>
      <w:tr w:rsidR="008459EE" w:rsidRPr="007158E9" w14:paraId="102C4948" w14:textId="77777777" w:rsidTr="00D15331">
        <w:tc>
          <w:tcPr>
            <w:tcW w:w="1446" w:type="dxa"/>
          </w:tcPr>
          <w:p w14:paraId="68D4AAF8" w14:textId="77777777" w:rsidR="008459EE" w:rsidRPr="007158E9" w:rsidRDefault="00F73A4E" w:rsidP="00B1335C">
            <w:pPr>
              <w:pStyle w:val="a4"/>
            </w:pPr>
            <w:r w:rsidRPr="007158E9">
              <w:t>Компания</w:t>
            </w:r>
          </w:p>
        </w:tc>
        <w:tc>
          <w:tcPr>
            <w:tcW w:w="7886" w:type="dxa"/>
          </w:tcPr>
          <w:p w14:paraId="41AFCBDA" w14:textId="77777777" w:rsidR="008459EE" w:rsidRPr="007158E9" w:rsidRDefault="008459EE" w:rsidP="007A3889"/>
        </w:tc>
      </w:tr>
      <w:tr w:rsidR="008459EE" w:rsidRPr="007158E9" w14:paraId="227A85F9" w14:textId="77777777" w:rsidTr="00D15331">
        <w:tc>
          <w:tcPr>
            <w:tcW w:w="1446" w:type="dxa"/>
          </w:tcPr>
          <w:p w14:paraId="0E0415E4" w14:textId="77777777" w:rsidR="008459EE" w:rsidRPr="007158E9" w:rsidRDefault="008459EE" w:rsidP="00B1335C">
            <w:pPr>
              <w:pStyle w:val="a4"/>
            </w:pPr>
            <w:r w:rsidRPr="007158E9">
              <w:t>E-mail</w:t>
            </w:r>
          </w:p>
        </w:tc>
        <w:tc>
          <w:tcPr>
            <w:tcW w:w="7886" w:type="dxa"/>
          </w:tcPr>
          <w:p w14:paraId="4DC89149" w14:textId="77777777" w:rsidR="008459EE" w:rsidRPr="007158E9" w:rsidRDefault="008459EE" w:rsidP="007A3889"/>
        </w:tc>
      </w:tr>
      <w:tr w:rsidR="008459EE" w:rsidRPr="007158E9" w14:paraId="63C687EF" w14:textId="77777777" w:rsidTr="00D15331">
        <w:tc>
          <w:tcPr>
            <w:tcW w:w="1446" w:type="dxa"/>
          </w:tcPr>
          <w:p w14:paraId="51725CE0" w14:textId="77777777" w:rsidR="008459EE" w:rsidRPr="007158E9" w:rsidRDefault="00F73A4E" w:rsidP="00B1335C">
            <w:pPr>
              <w:pStyle w:val="a4"/>
            </w:pPr>
            <w:r w:rsidRPr="007158E9">
              <w:t>телефон</w:t>
            </w:r>
          </w:p>
        </w:tc>
        <w:tc>
          <w:tcPr>
            <w:tcW w:w="7886" w:type="dxa"/>
          </w:tcPr>
          <w:p w14:paraId="2B61D8CA" w14:textId="77777777" w:rsidR="008459EE" w:rsidRPr="007158E9" w:rsidRDefault="008459EE" w:rsidP="007A3889"/>
        </w:tc>
      </w:tr>
    </w:tbl>
    <w:p w14:paraId="5259D1C3" w14:textId="77777777" w:rsidR="00F73A4E" w:rsidRPr="007158E9" w:rsidRDefault="00B1335C" w:rsidP="00B921E9">
      <w:pPr>
        <w:pStyle w:val="Heading2"/>
      </w:pPr>
      <w:r w:rsidRPr="007158E9">
        <w:t>Подготовьте</w:t>
      </w:r>
    </w:p>
    <w:p w14:paraId="5AD0FBEE" w14:textId="12F28FA3" w:rsidR="00B1335C" w:rsidRPr="007158E9" w:rsidRDefault="00612E42" w:rsidP="00B1335C">
      <w:r>
        <w:rPr>
          <w:noProof/>
          <w:lang w:val="en-US" w:eastAsia="ja-JP"/>
        </w:rPr>
        <w:drawing>
          <wp:inline distT="0" distB="0" distL="0" distR="0" wp14:anchorId="6E4AB360" wp14:editId="36408585">
            <wp:extent cx="1133856" cy="13075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307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49749" w14:textId="7EB398F8" w:rsidR="00A11EDB" w:rsidRPr="007158E9" w:rsidRDefault="00A11EDB" w:rsidP="00B4274F">
      <w:pPr>
        <w:pStyle w:val="NormalWeb"/>
        <w:numPr>
          <w:ilvl w:val="0"/>
          <w:numId w:val="6"/>
        </w:numPr>
      </w:pPr>
      <w:r w:rsidRPr="007158E9">
        <w:t xml:space="preserve">Сервер администрирования, на котором установлен </w:t>
      </w:r>
      <w:r w:rsidR="00763A1E" w:rsidRPr="007158E9">
        <w:t>Kaspersky Security Center 10 SP3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3"/>
        <w:gridCol w:w="3528"/>
        <w:gridCol w:w="3735"/>
      </w:tblGrid>
      <w:tr w:rsidR="00763A1E" w:rsidRPr="007158E9" w14:paraId="4291652B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3BA1C7E1" w14:textId="77777777" w:rsidR="00763A1E" w:rsidRPr="007158E9" w:rsidRDefault="00763A1E" w:rsidP="00DF3DC8">
            <w:pPr>
              <w:pStyle w:val="a4"/>
            </w:pPr>
          </w:p>
        </w:tc>
        <w:tc>
          <w:tcPr>
            <w:tcW w:w="1700" w:type="pct"/>
            <w:shd w:val="clear" w:color="auto" w:fill="D9D9D9"/>
          </w:tcPr>
          <w:p w14:paraId="487DD708" w14:textId="77777777" w:rsidR="00763A1E" w:rsidRPr="007158E9" w:rsidRDefault="00763A1E" w:rsidP="00DF3DC8">
            <w:pPr>
              <w:pStyle w:val="a7"/>
            </w:pPr>
            <w:r w:rsidRPr="007158E9">
              <w:t>Сервер 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1EAF3503" w14:textId="77777777" w:rsidR="00763A1E" w:rsidRPr="007158E9" w:rsidRDefault="00763A1E" w:rsidP="00DF3DC8">
            <w:pPr>
              <w:pStyle w:val="a7"/>
            </w:pPr>
            <w:r w:rsidRPr="007158E9">
              <w:t>Клиентский компьютер</w:t>
            </w:r>
          </w:p>
        </w:tc>
      </w:tr>
      <w:tr w:rsidR="00763A1E" w:rsidRPr="007158E9" w14:paraId="783A4744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5EE2FB7C" w14:textId="77777777" w:rsidR="00763A1E" w:rsidRPr="007158E9" w:rsidRDefault="00763A1E" w:rsidP="00DF3DC8">
            <w:pPr>
              <w:pStyle w:val="a4"/>
            </w:pPr>
            <w:r w:rsidRPr="007158E9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44D6AE38" w14:textId="77777777" w:rsidR="00763A1E" w:rsidRPr="007158E9" w:rsidRDefault="00763A1E" w:rsidP="00612E42">
            <w:pPr>
              <w:pStyle w:val="afc"/>
            </w:pPr>
          </w:p>
        </w:tc>
        <w:tc>
          <w:tcPr>
            <w:tcW w:w="1800" w:type="pct"/>
          </w:tcPr>
          <w:p w14:paraId="7AE682F1" w14:textId="77777777" w:rsidR="00763A1E" w:rsidRPr="007158E9" w:rsidRDefault="00763A1E" w:rsidP="00612E42">
            <w:pPr>
              <w:pStyle w:val="afc"/>
            </w:pPr>
          </w:p>
        </w:tc>
      </w:tr>
      <w:tr w:rsidR="00763A1E" w:rsidRPr="007158E9" w14:paraId="71411F0C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6ECCF54F" w14:textId="77777777" w:rsidR="00763A1E" w:rsidRPr="007158E9" w:rsidRDefault="00763A1E" w:rsidP="00DF3DC8">
            <w:pPr>
              <w:pStyle w:val="a4"/>
            </w:pPr>
            <w:r w:rsidRPr="007158E9">
              <w:t>Версия Kaspersky Security Center</w:t>
            </w:r>
          </w:p>
        </w:tc>
        <w:tc>
          <w:tcPr>
            <w:tcW w:w="1700" w:type="pct"/>
            <w:shd w:val="clear" w:color="auto" w:fill="auto"/>
          </w:tcPr>
          <w:p w14:paraId="47EBD069" w14:textId="77777777" w:rsidR="00763A1E" w:rsidRPr="007158E9" w:rsidRDefault="00763A1E" w:rsidP="00612E42">
            <w:pPr>
              <w:pStyle w:val="afc"/>
            </w:pPr>
          </w:p>
        </w:tc>
        <w:tc>
          <w:tcPr>
            <w:tcW w:w="1800" w:type="pct"/>
            <w:shd w:val="clear" w:color="auto" w:fill="D9D9D9"/>
          </w:tcPr>
          <w:p w14:paraId="3CA71799" w14:textId="77777777" w:rsidR="00763A1E" w:rsidRPr="007158E9" w:rsidRDefault="00763A1E" w:rsidP="00612E42">
            <w:pPr>
              <w:pStyle w:val="afc"/>
            </w:pPr>
          </w:p>
        </w:tc>
      </w:tr>
      <w:tr w:rsidR="00763A1E" w:rsidRPr="007158E9" w14:paraId="32DB6B28" w14:textId="77777777" w:rsidTr="00DF3DC8">
        <w:tc>
          <w:tcPr>
            <w:tcW w:w="1500" w:type="pct"/>
            <w:shd w:val="clear" w:color="auto" w:fill="D9D9D9"/>
          </w:tcPr>
          <w:p w14:paraId="6A5100B9" w14:textId="77777777" w:rsidR="00763A1E" w:rsidRPr="007158E9" w:rsidRDefault="00763A1E" w:rsidP="00612E42">
            <w:pPr>
              <w:pStyle w:val="a4"/>
              <w:keepNext w:val="0"/>
            </w:pPr>
            <w:r w:rsidRPr="007158E9">
              <w:t>Версия Kaspersk</w:t>
            </w:r>
            <w:bookmarkStart w:id="0" w:name="_GoBack"/>
            <w:bookmarkEnd w:id="0"/>
            <w:r w:rsidRPr="007158E9">
              <w:t xml:space="preserve">y Endpoint Security </w:t>
            </w:r>
          </w:p>
        </w:tc>
        <w:tc>
          <w:tcPr>
            <w:tcW w:w="1700" w:type="pct"/>
            <w:shd w:val="clear" w:color="auto" w:fill="D9D9D9"/>
          </w:tcPr>
          <w:p w14:paraId="4095B2AB" w14:textId="77777777" w:rsidR="00763A1E" w:rsidRPr="007158E9" w:rsidRDefault="00763A1E" w:rsidP="00612E42">
            <w:pPr>
              <w:pStyle w:val="afc"/>
            </w:pPr>
          </w:p>
        </w:tc>
        <w:tc>
          <w:tcPr>
            <w:tcW w:w="1800" w:type="pct"/>
            <w:shd w:val="clear" w:color="auto" w:fill="auto"/>
          </w:tcPr>
          <w:p w14:paraId="49F40E75" w14:textId="77777777" w:rsidR="00763A1E" w:rsidRPr="007158E9" w:rsidRDefault="00763A1E" w:rsidP="00612E42">
            <w:pPr>
              <w:pStyle w:val="afc"/>
            </w:pPr>
          </w:p>
        </w:tc>
      </w:tr>
    </w:tbl>
    <w:p w14:paraId="1A19DEEB" w14:textId="7FE78BEE" w:rsidR="00C104AA" w:rsidRPr="00E60D62" w:rsidRDefault="00F73A4E" w:rsidP="00B921E9">
      <w:pPr>
        <w:pStyle w:val="Heading1"/>
      </w:pPr>
      <w:r w:rsidRPr="007158E9">
        <w:lastRenderedPageBreak/>
        <w:t>Сценарий</w:t>
      </w:r>
      <w:r w:rsidR="00062FED" w:rsidRPr="007158E9">
        <w:t xml:space="preserve"> 1.</w:t>
      </w:r>
      <w:r w:rsidR="006401EC">
        <w:t xml:space="preserve"> Изучите историю изменений политики по событиям аудита</w:t>
      </w:r>
    </w:p>
    <w:p w14:paraId="6D899EDB" w14:textId="6C2A650C" w:rsidR="00F842A7" w:rsidRPr="007158E9" w:rsidRDefault="00B4274F" w:rsidP="00B921E9">
      <w:pPr>
        <w:pStyle w:val="a8"/>
      </w:pPr>
      <w:r>
        <w:t>Н</w:t>
      </w:r>
      <w:r w:rsidR="00763A1E" w:rsidRPr="007158E9">
        <w:t>а Сервере администрирования</w:t>
      </w:r>
    </w:p>
    <w:p w14:paraId="53A02E52" w14:textId="77777777" w:rsidR="00C104AA" w:rsidRPr="007158E9" w:rsidRDefault="00C104AA" w:rsidP="00762422"/>
    <w:p w14:paraId="33A6E9AB" w14:textId="77777777" w:rsidR="00763A1E" w:rsidRPr="007158E9" w:rsidRDefault="00763A1E" w:rsidP="00763A1E">
      <w:pPr>
        <w:pStyle w:val="ListParagraph"/>
      </w:pPr>
      <w:r w:rsidRPr="007158E9">
        <w:t>Запустите Консоль администрирования Kaspersky Security Center</w:t>
      </w:r>
    </w:p>
    <w:p w14:paraId="6569EFD5" w14:textId="695BAAA1" w:rsidR="00A13262" w:rsidRPr="007158E9" w:rsidRDefault="00062FED" w:rsidP="00A13262">
      <w:pPr>
        <w:pStyle w:val="ListParagraph"/>
      </w:pPr>
      <w:r w:rsidRPr="007158E9">
        <w:t>Создайте групп</w:t>
      </w:r>
      <w:r w:rsidR="00135B83">
        <w:t>у</w:t>
      </w:r>
      <w:r w:rsidRPr="00B4274F">
        <w:rPr>
          <w:rStyle w:val="Char"/>
          <w:lang w:val="en-US"/>
        </w:rPr>
        <w:t xml:space="preserve"> </w:t>
      </w:r>
      <w:r w:rsidR="00E60D62" w:rsidRPr="00B4274F">
        <w:rPr>
          <w:rStyle w:val="Char"/>
          <w:lang w:val="en-US"/>
        </w:rPr>
        <w:t>Laptop</w:t>
      </w:r>
      <w:r w:rsidR="00B4274F">
        <w:rPr>
          <w:rStyle w:val="Char"/>
          <w:lang w:val="en-US"/>
        </w:rPr>
        <w:t>s</w:t>
      </w:r>
    </w:p>
    <w:p w14:paraId="1A2538D7" w14:textId="44A627C5" w:rsidR="00A13262" w:rsidRPr="00E60D62" w:rsidRDefault="00E60D62" w:rsidP="00E60D62">
      <w:pPr>
        <w:pStyle w:val="ListParagraph"/>
        <w:rPr>
          <w:lang w:val="en-US"/>
        </w:rPr>
      </w:pPr>
      <w:r>
        <w:t>Скопируйте</w:t>
      </w:r>
      <w:r w:rsidRPr="00E60D62">
        <w:rPr>
          <w:lang w:val="en-US"/>
        </w:rPr>
        <w:t xml:space="preserve"> </w:t>
      </w:r>
      <w:r>
        <w:t>политику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Kaspersky Endpoint Security 11 for Windows</w:t>
      </w:r>
      <w:r w:rsidRPr="00E60D62">
        <w:rPr>
          <w:lang w:val="en-US"/>
        </w:rPr>
        <w:t xml:space="preserve"> </w:t>
      </w:r>
      <w:r>
        <w:t>из</w:t>
      </w:r>
      <w:r w:rsidRPr="00E60D62">
        <w:rPr>
          <w:lang w:val="en-US"/>
        </w:rPr>
        <w:t xml:space="preserve"> </w:t>
      </w:r>
      <w:r>
        <w:t>группы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Managed devices</w:t>
      </w:r>
      <w:r>
        <w:rPr>
          <w:lang w:val="en-US"/>
        </w:rPr>
        <w:t xml:space="preserve"> </w:t>
      </w:r>
      <w:r>
        <w:rPr>
          <w:lang w:val="uk-UA"/>
        </w:rPr>
        <w:t xml:space="preserve">в </w:t>
      </w:r>
      <w:r w:rsidRPr="00E60D62">
        <w:t>группу</w:t>
      </w:r>
      <w:r>
        <w:rPr>
          <w:lang w:val="uk-UA"/>
        </w:rPr>
        <w:t xml:space="preserve"> </w:t>
      </w:r>
      <w:r w:rsidRPr="00B4274F">
        <w:rPr>
          <w:rStyle w:val="Char"/>
          <w:lang w:val="en-US"/>
        </w:rPr>
        <w:t>Laptop</w:t>
      </w:r>
      <w:r w:rsidR="00B4274F">
        <w:rPr>
          <w:rStyle w:val="Char"/>
          <w:lang w:val="en-US"/>
        </w:rPr>
        <w:t>s</w:t>
      </w:r>
    </w:p>
    <w:p w14:paraId="1CF3E0B3" w14:textId="25E91567" w:rsidR="00E60D62" w:rsidRPr="00E60D62" w:rsidRDefault="00E60D62" w:rsidP="00E60D62">
      <w:pPr>
        <w:pStyle w:val="ListParagraph"/>
        <w:rPr>
          <w:lang w:val="en-US"/>
        </w:rPr>
      </w:pPr>
      <w:r>
        <w:t>Откройте окно свойств скопированной политики</w:t>
      </w:r>
    </w:p>
    <w:p w14:paraId="4076BACD" w14:textId="0FA52285" w:rsidR="00E60D62" w:rsidRPr="00E60D62" w:rsidRDefault="00E60D62" w:rsidP="00E60D62">
      <w:pPr>
        <w:pStyle w:val="ListParagraph"/>
      </w:pPr>
      <w:r>
        <w:t xml:space="preserve">Переименуйте скопированную политику в </w:t>
      </w:r>
      <w:r w:rsidRPr="00B4274F">
        <w:rPr>
          <w:rStyle w:val="Char"/>
          <w:lang w:val="en-US"/>
        </w:rPr>
        <w:t>Out</w:t>
      </w:r>
      <w:r w:rsidRPr="00B4274F">
        <w:rPr>
          <w:rStyle w:val="Char"/>
        </w:rPr>
        <w:t>-</w:t>
      </w:r>
      <w:r w:rsidRPr="00B4274F">
        <w:rPr>
          <w:rStyle w:val="Char"/>
          <w:lang w:val="en-US"/>
        </w:rPr>
        <w:t>of</w:t>
      </w:r>
      <w:r w:rsidRPr="00B4274F">
        <w:rPr>
          <w:rStyle w:val="Char"/>
        </w:rPr>
        <w:t>-</w:t>
      </w:r>
      <w:r w:rsidRPr="00B4274F">
        <w:rPr>
          <w:rStyle w:val="Char"/>
          <w:lang w:val="en-US"/>
        </w:rPr>
        <w:t>office</w:t>
      </w:r>
      <w:r w:rsidRPr="00B4274F">
        <w:rPr>
          <w:rStyle w:val="Char"/>
        </w:rPr>
        <w:t xml:space="preserve"> </w:t>
      </w:r>
      <w:r w:rsidRPr="00B4274F">
        <w:rPr>
          <w:rStyle w:val="Char"/>
          <w:lang w:val="en-US"/>
        </w:rPr>
        <w:t>policy</w:t>
      </w:r>
    </w:p>
    <w:p w14:paraId="55B718D0" w14:textId="3813E4AC" w:rsidR="00E60D62" w:rsidRPr="00E60D62" w:rsidRDefault="00E60D62" w:rsidP="00E60D62">
      <w:pPr>
        <w:pStyle w:val="ListParagraph"/>
        <w:rPr>
          <w:lang w:val="en-US"/>
        </w:rPr>
      </w:pPr>
      <w:r>
        <w:t>В</w:t>
      </w:r>
      <w:r w:rsidRPr="00E60D62">
        <w:rPr>
          <w:lang w:val="en-US"/>
        </w:rPr>
        <w:t xml:space="preserve"> </w:t>
      </w:r>
      <w:r>
        <w:t>разделе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Policy status</w:t>
      </w:r>
      <w:r w:rsidRPr="00E60D62">
        <w:rPr>
          <w:lang w:val="en-US"/>
        </w:rPr>
        <w:t xml:space="preserve"> </w:t>
      </w:r>
      <w:r>
        <w:t>выберите</w:t>
      </w:r>
      <w:r w:rsidRPr="00E60D62">
        <w:rPr>
          <w:lang w:val="en-US"/>
        </w:rPr>
        <w:t xml:space="preserve"> </w:t>
      </w:r>
      <w:r>
        <w:t>параметр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Out-of-office policy</w:t>
      </w:r>
    </w:p>
    <w:p w14:paraId="6887C0E4" w14:textId="77777777" w:rsidR="001E0649" w:rsidRPr="00B4274F" w:rsidRDefault="001E0649" w:rsidP="00B4274F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C01115" w:rsidRPr="007158E9" w14:paraId="3F78B1B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C4E9AC1" w14:textId="77777777" w:rsidR="00C01115" w:rsidRPr="007158E9" w:rsidRDefault="00C01115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3E93999B" w14:textId="77777777" w:rsidR="00C01115" w:rsidRPr="007158E9" w:rsidRDefault="00B921E9" w:rsidP="00B1335C">
            <w:pPr>
              <w:pStyle w:val="a7"/>
            </w:pPr>
            <w:r w:rsidRPr="007158E9">
              <w:t>Наблюдаемый</w:t>
            </w:r>
            <w:r w:rsidR="00C01115" w:rsidRPr="007158E9">
              <w:t xml:space="preserve"> результат</w:t>
            </w:r>
          </w:p>
        </w:tc>
      </w:tr>
      <w:tr w:rsidR="00C01115" w:rsidRPr="007158E9" w14:paraId="60061591" w14:textId="77777777" w:rsidTr="009A411B">
        <w:trPr>
          <w:jc w:val="right"/>
        </w:trPr>
        <w:tc>
          <w:tcPr>
            <w:tcW w:w="4394" w:type="dxa"/>
          </w:tcPr>
          <w:p w14:paraId="144599BD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eastAsia="ja-JP"/>
              </w:rPr>
              <w:drawing>
                <wp:inline distT="0" distB="0" distL="0" distR="0" wp14:anchorId="71C26D33" wp14:editId="570DE4F0">
                  <wp:extent cx="2210400" cy="167400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00" cy="16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D27913F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01FBF076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394498CA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17A64086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</w:tc>
      </w:tr>
      <w:tr w:rsidR="00C01115" w:rsidRPr="00B4274F" w14:paraId="53FEB8AD" w14:textId="77777777" w:rsidTr="009A411B">
        <w:trPr>
          <w:jc w:val="right"/>
        </w:trPr>
        <w:tc>
          <w:tcPr>
            <w:tcW w:w="4394" w:type="dxa"/>
          </w:tcPr>
          <w:p w14:paraId="6476410D" w14:textId="357B4CA0" w:rsidR="00C01115" w:rsidRPr="00B4274F" w:rsidRDefault="00B4274F" w:rsidP="00B1335C">
            <w:pPr>
              <w:pStyle w:val="afc"/>
            </w:pPr>
            <w:r>
              <w:rPr>
                <w:lang w:val="ru-RU"/>
              </w:rPr>
              <w:t>В</w:t>
            </w:r>
            <w:r w:rsidRPr="00B4274F">
              <w:t xml:space="preserve"> </w:t>
            </w:r>
            <w:r>
              <w:rPr>
                <w:lang w:val="ru-RU"/>
              </w:rPr>
              <w:t>секции</w:t>
            </w:r>
            <w:r w:rsidRPr="00B4274F">
              <w:t xml:space="preserve"> </w:t>
            </w:r>
            <w:r w:rsidRPr="00B4274F">
              <w:rPr>
                <w:rStyle w:val="Char"/>
              </w:rPr>
              <w:t>Policy</w:t>
            </w:r>
            <w:r w:rsidRPr="00B4274F">
              <w:rPr>
                <w:rStyle w:val="Char"/>
                <w:lang w:val="en-US"/>
              </w:rPr>
              <w:t xml:space="preserve"> </w:t>
            </w:r>
            <w:r w:rsidRPr="00B4274F">
              <w:rPr>
                <w:rStyle w:val="Char"/>
              </w:rPr>
              <w:t>status</w:t>
            </w:r>
            <w:r w:rsidRPr="00B4274F">
              <w:t xml:space="preserve"> </w:t>
            </w:r>
            <w:r>
              <w:rPr>
                <w:lang w:val="ru-RU"/>
              </w:rPr>
              <w:t>выбрано</w:t>
            </w:r>
            <w:r w:rsidRPr="00B4274F">
              <w:t xml:space="preserve"> </w:t>
            </w:r>
            <w:r>
              <w:rPr>
                <w:lang w:val="ru-RU"/>
              </w:rPr>
              <w:t>значение</w:t>
            </w:r>
            <w:r w:rsidRPr="00B4274F">
              <w:t xml:space="preserve"> </w:t>
            </w:r>
            <w:r w:rsidRPr="00B4274F">
              <w:rPr>
                <w:rStyle w:val="Char"/>
                <w:lang w:val="en-US"/>
              </w:rPr>
              <w:t>Out-of-office policy</w:t>
            </w:r>
          </w:p>
        </w:tc>
        <w:tc>
          <w:tcPr>
            <w:tcW w:w="4394" w:type="dxa"/>
          </w:tcPr>
          <w:p w14:paraId="27AA86B6" w14:textId="77777777" w:rsidR="00C01115" w:rsidRPr="00B4274F" w:rsidRDefault="00C01115" w:rsidP="00B1335C">
            <w:pPr>
              <w:pStyle w:val="afc"/>
            </w:pPr>
          </w:p>
        </w:tc>
      </w:tr>
    </w:tbl>
    <w:p w14:paraId="6DFFA667" w14:textId="77777777" w:rsidR="00C01115" w:rsidRPr="00B4274F" w:rsidRDefault="00C01115" w:rsidP="00762422">
      <w:pPr>
        <w:rPr>
          <w:lang w:val="en-US"/>
        </w:rPr>
      </w:pPr>
    </w:p>
    <w:p w14:paraId="188A2507" w14:textId="1726C00C" w:rsidR="00E60D62" w:rsidRPr="00E60D62" w:rsidRDefault="00E60D62" w:rsidP="00B1335C">
      <w:pPr>
        <w:pStyle w:val="ListParagraph"/>
        <w:rPr>
          <w:lang w:val="en-US"/>
        </w:rPr>
      </w:pPr>
      <w:r>
        <w:t>Перейдите</w:t>
      </w:r>
      <w:r w:rsidRPr="00E60D62">
        <w:rPr>
          <w:lang w:val="en-US"/>
        </w:rPr>
        <w:t xml:space="preserve"> </w:t>
      </w:r>
      <w:r>
        <w:t>в</w:t>
      </w:r>
      <w:r w:rsidRPr="00E60D62">
        <w:rPr>
          <w:lang w:val="en-US"/>
        </w:rPr>
        <w:t xml:space="preserve"> </w:t>
      </w:r>
      <w:r>
        <w:t>раздел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General settings</w:t>
      </w:r>
      <w:r w:rsidR="00B4274F" w:rsidRPr="00B4274F">
        <w:t xml:space="preserve"> | </w:t>
      </w:r>
      <w:r w:rsidRPr="00B4274F">
        <w:rPr>
          <w:rStyle w:val="Char"/>
          <w:lang w:val="en-US"/>
        </w:rPr>
        <w:t>Application settings</w:t>
      </w:r>
    </w:p>
    <w:p w14:paraId="7348CCA9" w14:textId="27B329DF" w:rsidR="007E435F" w:rsidRPr="00E60D62" w:rsidRDefault="00E60D62" w:rsidP="00B1335C">
      <w:pPr>
        <w:pStyle w:val="ListParagraph"/>
        <w:rPr>
          <w:lang w:val="en-US"/>
        </w:rPr>
      </w:pPr>
      <w:r>
        <w:t>Отметьте</w:t>
      </w:r>
      <w:r w:rsidRPr="00E60D62">
        <w:rPr>
          <w:lang w:val="en-US"/>
        </w:rPr>
        <w:t xml:space="preserve"> </w:t>
      </w:r>
      <w:r>
        <w:t>параметр</w:t>
      </w:r>
      <w:r w:rsidRPr="00E60D62">
        <w:rPr>
          <w:lang w:val="en-US"/>
        </w:rPr>
        <w:t xml:space="preserve"> </w:t>
      </w:r>
      <w:r w:rsidRPr="00B4274F">
        <w:rPr>
          <w:rStyle w:val="Char"/>
          <w:lang w:val="en-US"/>
        </w:rPr>
        <w:t>Enable Advanced Disinfection technology</w:t>
      </w:r>
    </w:p>
    <w:p w14:paraId="6CC9E77C" w14:textId="77777777" w:rsidR="007E435F" w:rsidRPr="00B4274F" w:rsidRDefault="007E435F" w:rsidP="007E435F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7158E9" w14:paraId="5822AEB6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DDABD49" w14:textId="77777777" w:rsidR="00B921E9" w:rsidRPr="007158E9" w:rsidRDefault="00B921E9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1B9C5983" w14:textId="77777777" w:rsidR="00B921E9" w:rsidRPr="007158E9" w:rsidRDefault="00B921E9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5134FD" w:rsidRPr="007158E9" w14:paraId="273EFD7C" w14:textId="77777777" w:rsidTr="009A411B">
        <w:trPr>
          <w:jc w:val="right"/>
        </w:trPr>
        <w:tc>
          <w:tcPr>
            <w:tcW w:w="4394" w:type="dxa"/>
          </w:tcPr>
          <w:p w14:paraId="459557D4" w14:textId="77777777" w:rsidR="005134FD" w:rsidRPr="007158E9" w:rsidRDefault="005134FD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eastAsia="ja-JP"/>
              </w:rPr>
              <w:drawing>
                <wp:inline distT="0" distB="0" distL="0" distR="0" wp14:anchorId="2D80A175" wp14:editId="4FBB147D">
                  <wp:extent cx="2192400" cy="165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D574672" w14:textId="77777777" w:rsidR="005134FD" w:rsidRPr="007158E9" w:rsidRDefault="005134FD" w:rsidP="00B1335C">
            <w:pPr>
              <w:pStyle w:val="afc"/>
              <w:rPr>
                <w:lang w:val="ru-RU"/>
              </w:rPr>
            </w:pPr>
          </w:p>
          <w:p w14:paraId="68364280" w14:textId="77777777" w:rsidR="005134FD" w:rsidRPr="007158E9" w:rsidRDefault="005134FD" w:rsidP="00B1335C">
            <w:pPr>
              <w:pStyle w:val="afc"/>
              <w:rPr>
                <w:lang w:val="ru-RU"/>
              </w:rPr>
            </w:pPr>
          </w:p>
          <w:p w14:paraId="04A22675" w14:textId="77777777" w:rsidR="005134FD" w:rsidRPr="007158E9" w:rsidRDefault="005134FD" w:rsidP="00B1335C">
            <w:pPr>
              <w:pStyle w:val="afc"/>
              <w:rPr>
                <w:lang w:val="ru-RU"/>
              </w:rPr>
            </w:pPr>
          </w:p>
          <w:p w14:paraId="5BAA16F1" w14:textId="77777777" w:rsidR="005134FD" w:rsidRPr="007158E9" w:rsidRDefault="005134FD" w:rsidP="00B1335C">
            <w:pPr>
              <w:pStyle w:val="afc"/>
              <w:rPr>
                <w:lang w:val="ru-RU"/>
              </w:rPr>
            </w:pPr>
          </w:p>
        </w:tc>
      </w:tr>
      <w:tr w:rsidR="00B4274F" w:rsidRPr="00B4274F" w14:paraId="27DAE27A" w14:textId="77777777" w:rsidTr="009A411B">
        <w:trPr>
          <w:jc w:val="right"/>
        </w:trPr>
        <w:tc>
          <w:tcPr>
            <w:tcW w:w="4394" w:type="dxa"/>
          </w:tcPr>
          <w:p w14:paraId="270CD470" w14:textId="08894D3D" w:rsidR="00B4274F" w:rsidRPr="00B4274F" w:rsidRDefault="00B4274F" w:rsidP="00B1335C">
            <w:pPr>
              <w:pStyle w:val="afc"/>
              <w:rPr>
                <w:noProof/>
                <w:lang w:eastAsia="ja-JP"/>
              </w:rPr>
            </w:pPr>
            <w:r>
              <w:rPr>
                <w:noProof/>
                <w:lang w:val="ru-RU" w:eastAsia="ja-JP"/>
              </w:rPr>
              <w:t>Параметр</w:t>
            </w:r>
            <w:r w:rsidRPr="00B4274F">
              <w:rPr>
                <w:noProof/>
                <w:lang w:eastAsia="ja-JP"/>
              </w:rPr>
              <w:t xml:space="preserve"> </w:t>
            </w:r>
            <w:r w:rsidRPr="00B4274F">
              <w:rPr>
                <w:rStyle w:val="Char"/>
                <w:lang w:val="en-US"/>
              </w:rPr>
              <w:t>Enable Advanced Disinfection technology</w:t>
            </w:r>
            <w:r>
              <w:rPr>
                <w:noProof/>
                <w:lang w:eastAsia="ja-JP"/>
              </w:rPr>
              <w:t xml:space="preserve"> </w:t>
            </w:r>
            <w:r>
              <w:rPr>
                <w:noProof/>
                <w:lang w:val="ru-RU" w:eastAsia="ja-JP"/>
              </w:rPr>
              <w:t>включен</w:t>
            </w:r>
          </w:p>
        </w:tc>
        <w:tc>
          <w:tcPr>
            <w:tcW w:w="4394" w:type="dxa"/>
          </w:tcPr>
          <w:p w14:paraId="323EA208" w14:textId="77777777" w:rsidR="00B4274F" w:rsidRPr="00B4274F" w:rsidRDefault="00B4274F" w:rsidP="00B1335C">
            <w:pPr>
              <w:pStyle w:val="afc"/>
            </w:pPr>
          </w:p>
        </w:tc>
      </w:tr>
    </w:tbl>
    <w:p w14:paraId="09D0BD32" w14:textId="77777777" w:rsidR="005134FD" w:rsidRPr="00B4274F" w:rsidRDefault="005134FD" w:rsidP="00762422">
      <w:pPr>
        <w:rPr>
          <w:lang w:val="en-US"/>
        </w:rPr>
      </w:pPr>
    </w:p>
    <w:p w14:paraId="36176C83" w14:textId="493F1B40" w:rsidR="00C45567" w:rsidRPr="00B4274F" w:rsidRDefault="009E64B8" w:rsidP="00B1335C">
      <w:pPr>
        <w:pStyle w:val="ListParagraph"/>
        <w:rPr>
          <w:lang w:val="en-US"/>
        </w:rPr>
      </w:pPr>
      <w:r>
        <w:t>Перейдите</w:t>
      </w:r>
      <w:r w:rsidRPr="00B4274F">
        <w:rPr>
          <w:lang w:val="en-US"/>
        </w:rPr>
        <w:t xml:space="preserve"> </w:t>
      </w:r>
      <w:r>
        <w:t>в</w:t>
      </w:r>
      <w:r w:rsidRPr="00B4274F">
        <w:rPr>
          <w:lang w:val="en-US"/>
        </w:rPr>
        <w:t xml:space="preserve"> </w:t>
      </w:r>
      <w:r>
        <w:t>раздел</w:t>
      </w:r>
      <w:r w:rsidRPr="00B4274F">
        <w:rPr>
          <w:lang w:val="en-US"/>
        </w:rPr>
        <w:t xml:space="preserve"> </w:t>
      </w:r>
      <w:r w:rsidR="00B4274F" w:rsidRPr="00B4274F">
        <w:rPr>
          <w:rStyle w:val="Char"/>
        </w:rPr>
        <w:t>General Settings</w:t>
      </w:r>
      <w:r w:rsidR="00B4274F">
        <w:rPr>
          <w:lang w:val="en-US"/>
        </w:rPr>
        <w:t xml:space="preserve"> | </w:t>
      </w:r>
      <w:r w:rsidRPr="00B4274F">
        <w:rPr>
          <w:rStyle w:val="Char"/>
          <w:lang w:val="en-US"/>
        </w:rPr>
        <w:t>Interface</w:t>
      </w:r>
    </w:p>
    <w:p w14:paraId="1F391682" w14:textId="7DDF7B0E" w:rsidR="009E64B8" w:rsidRPr="009E64B8" w:rsidRDefault="009E64B8" w:rsidP="00B1335C">
      <w:pPr>
        <w:pStyle w:val="ListParagraph"/>
        <w:rPr>
          <w:lang w:val="en-US"/>
        </w:rPr>
      </w:pPr>
      <w:r>
        <w:t>Отметьте</w:t>
      </w:r>
      <w:r w:rsidRPr="009E64B8">
        <w:rPr>
          <w:lang w:val="en-US"/>
        </w:rPr>
        <w:t xml:space="preserve"> </w:t>
      </w:r>
      <w:r>
        <w:t>параметр</w:t>
      </w:r>
      <w:r w:rsidRPr="009E64B8">
        <w:rPr>
          <w:lang w:val="en-US"/>
        </w:rPr>
        <w:t xml:space="preserve"> </w:t>
      </w:r>
      <w:r w:rsidRPr="00B4274F">
        <w:rPr>
          <w:rStyle w:val="Char"/>
          <w:lang w:val="en-US"/>
        </w:rPr>
        <w:t>Allow management of group tasks</w:t>
      </w:r>
    </w:p>
    <w:p w14:paraId="1C666691" w14:textId="77777777" w:rsidR="00B4274F" w:rsidRPr="009E64B8" w:rsidRDefault="00B4274F" w:rsidP="00B4274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4274F" w:rsidRPr="007158E9" w14:paraId="031B355D" w14:textId="77777777" w:rsidTr="003E6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F798944" w14:textId="77777777" w:rsidR="00B4274F" w:rsidRPr="007158E9" w:rsidRDefault="00B4274F" w:rsidP="00B1335C">
            <w:pPr>
              <w:pStyle w:val="a7"/>
            </w:pPr>
            <w:r w:rsidRPr="007158E9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1493BF36" w14:textId="77777777" w:rsidR="00B4274F" w:rsidRPr="007158E9" w:rsidRDefault="00B4274F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B4274F" w:rsidRPr="007158E9" w14:paraId="38C9E5B1" w14:textId="77777777" w:rsidTr="003E67EC">
        <w:trPr>
          <w:jc w:val="right"/>
        </w:trPr>
        <w:tc>
          <w:tcPr>
            <w:tcW w:w="4394" w:type="dxa"/>
          </w:tcPr>
          <w:p w14:paraId="45DAF3D9" w14:textId="77777777" w:rsidR="00B4274F" w:rsidRPr="007158E9" w:rsidRDefault="00B4274F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eastAsia="ja-JP"/>
              </w:rPr>
              <w:drawing>
                <wp:inline distT="0" distB="0" distL="0" distR="0" wp14:anchorId="5080A063" wp14:editId="7195D74B">
                  <wp:extent cx="2192400" cy="165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BC9951C" w14:textId="77777777" w:rsidR="00B4274F" w:rsidRPr="007158E9" w:rsidRDefault="00B4274F" w:rsidP="00B1335C">
            <w:pPr>
              <w:pStyle w:val="afc"/>
              <w:rPr>
                <w:lang w:val="ru-RU"/>
              </w:rPr>
            </w:pPr>
          </w:p>
          <w:p w14:paraId="7F6A5CBD" w14:textId="77777777" w:rsidR="00B4274F" w:rsidRPr="007158E9" w:rsidRDefault="00B4274F" w:rsidP="00B1335C">
            <w:pPr>
              <w:pStyle w:val="afc"/>
              <w:rPr>
                <w:lang w:val="ru-RU"/>
              </w:rPr>
            </w:pPr>
          </w:p>
          <w:p w14:paraId="2E74AB62" w14:textId="77777777" w:rsidR="00B4274F" w:rsidRPr="007158E9" w:rsidRDefault="00B4274F" w:rsidP="00B1335C">
            <w:pPr>
              <w:pStyle w:val="afc"/>
              <w:rPr>
                <w:lang w:val="ru-RU"/>
              </w:rPr>
            </w:pPr>
          </w:p>
          <w:p w14:paraId="4CDF97A8" w14:textId="77777777" w:rsidR="00B4274F" w:rsidRPr="007158E9" w:rsidRDefault="00B4274F" w:rsidP="00B1335C">
            <w:pPr>
              <w:pStyle w:val="afc"/>
              <w:rPr>
                <w:lang w:val="ru-RU"/>
              </w:rPr>
            </w:pPr>
          </w:p>
        </w:tc>
      </w:tr>
      <w:tr w:rsidR="00B4274F" w:rsidRPr="00B4274F" w14:paraId="6E3F47A5" w14:textId="77777777" w:rsidTr="003E67EC">
        <w:trPr>
          <w:jc w:val="right"/>
        </w:trPr>
        <w:tc>
          <w:tcPr>
            <w:tcW w:w="4394" w:type="dxa"/>
          </w:tcPr>
          <w:p w14:paraId="78139CF2" w14:textId="0D774115" w:rsidR="00B4274F" w:rsidRPr="00B4274F" w:rsidRDefault="00B4274F" w:rsidP="00B1335C">
            <w:pPr>
              <w:pStyle w:val="afc"/>
              <w:rPr>
                <w:noProof/>
                <w:lang w:eastAsia="ja-JP"/>
              </w:rPr>
            </w:pPr>
            <w:r>
              <w:rPr>
                <w:noProof/>
                <w:lang w:val="ru-RU" w:eastAsia="ja-JP"/>
              </w:rPr>
              <w:t>Параметр</w:t>
            </w:r>
            <w:r w:rsidRPr="00B4274F">
              <w:rPr>
                <w:noProof/>
                <w:lang w:eastAsia="ja-JP"/>
              </w:rPr>
              <w:t xml:space="preserve"> </w:t>
            </w:r>
            <w:r w:rsidRPr="00B4274F">
              <w:rPr>
                <w:rStyle w:val="Char"/>
                <w:lang w:val="en-US"/>
              </w:rPr>
              <w:t>Allow management of group tasks</w:t>
            </w:r>
            <w:r>
              <w:rPr>
                <w:noProof/>
                <w:lang w:eastAsia="ja-JP"/>
              </w:rPr>
              <w:t xml:space="preserve"> </w:t>
            </w:r>
            <w:r>
              <w:rPr>
                <w:noProof/>
                <w:lang w:val="ru-RU" w:eastAsia="ja-JP"/>
              </w:rPr>
              <w:t>включен</w:t>
            </w:r>
          </w:p>
        </w:tc>
        <w:tc>
          <w:tcPr>
            <w:tcW w:w="4394" w:type="dxa"/>
          </w:tcPr>
          <w:p w14:paraId="2378D991" w14:textId="77777777" w:rsidR="00B4274F" w:rsidRPr="00B4274F" w:rsidRDefault="00B4274F" w:rsidP="00B1335C">
            <w:pPr>
              <w:pStyle w:val="afc"/>
            </w:pPr>
          </w:p>
        </w:tc>
      </w:tr>
    </w:tbl>
    <w:p w14:paraId="347D9317" w14:textId="77777777" w:rsidR="00B4274F" w:rsidRPr="00B4274F" w:rsidRDefault="00B4274F" w:rsidP="00B4274F">
      <w:pPr>
        <w:rPr>
          <w:lang w:val="en-US"/>
        </w:rPr>
      </w:pPr>
    </w:p>
    <w:p w14:paraId="211682E4" w14:textId="3AC74C09" w:rsidR="009E64B8" w:rsidRPr="00FA05DA" w:rsidRDefault="009E64B8" w:rsidP="00B1335C">
      <w:pPr>
        <w:pStyle w:val="ListParagraph"/>
      </w:pPr>
      <w:r w:rsidRPr="009E64B8">
        <w:t xml:space="preserve">Сохраните сделанные настройки. Нажмите </w:t>
      </w:r>
      <w:r w:rsidR="00B4274F">
        <w:rPr>
          <w:rStyle w:val="Char"/>
          <w:lang w:val="en-US"/>
        </w:rPr>
        <w:t>OK</w:t>
      </w:r>
    </w:p>
    <w:p w14:paraId="0ABCD136" w14:textId="682E1D6B" w:rsidR="00FA05DA" w:rsidRPr="006832DE" w:rsidRDefault="006832DE" w:rsidP="00B1335C">
      <w:pPr>
        <w:pStyle w:val="ListParagraph"/>
      </w:pPr>
      <w:r>
        <w:t xml:space="preserve">Выберите узел </w:t>
      </w:r>
      <w:r w:rsidRPr="00A25160">
        <w:rPr>
          <w:rStyle w:val="Char"/>
          <w:lang w:val="en-US"/>
        </w:rPr>
        <w:t>Administration server</w:t>
      </w:r>
      <w:r w:rsidRPr="006832DE">
        <w:t xml:space="preserve"> </w:t>
      </w:r>
      <w:r>
        <w:t xml:space="preserve">и перейдите на закладку </w:t>
      </w:r>
      <w:r w:rsidRPr="00A25160">
        <w:rPr>
          <w:rStyle w:val="Char"/>
          <w:lang w:val="en-US"/>
        </w:rPr>
        <w:t>Events</w:t>
      </w:r>
    </w:p>
    <w:p w14:paraId="4C2B8543" w14:textId="05C7E899" w:rsidR="006832DE" w:rsidRDefault="006832DE" w:rsidP="006832DE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6832DE" w:rsidRPr="007158E9" w14:paraId="161816E9" w14:textId="77777777" w:rsidTr="0014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57F7E766" w14:textId="77777777" w:rsidR="006832DE" w:rsidRPr="007158E9" w:rsidRDefault="006832DE" w:rsidP="00145585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5C752BA4" w14:textId="77777777" w:rsidR="006832DE" w:rsidRPr="007158E9" w:rsidRDefault="006832DE" w:rsidP="00145585">
            <w:pPr>
              <w:pStyle w:val="a7"/>
            </w:pPr>
            <w:r w:rsidRPr="007158E9">
              <w:t>Наблюдаемый результат</w:t>
            </w:r>
          </w:p>
        </w:tc>
      </w:tr>
      <w:tr w:rsidR="006832DE" w:rsidRPr="007158E9" w14:paraId="65334451" w14:textId="77777777" w:rsidTr="00145585">
        <w:trPr>
          <w:jc w:val="right"/>
        </w:trPr>
        <w:tc>
          <w:tcPr>
            <w:tcW w:w="4394" w:type="dxa"/>
          </w:tcPr>
          <w:p w14:paraId="3533A470" w14:textId="3717D780" w:rsidR="006832DE" w:rsidRPr="007158E9" w:rsidRDefault="006832DE" w:rsidP="00145585">
            <w:pPr>
              <w:pStyle w:val="afc"/>
              <w:rPr>
                <w:lang w:val="ru-RU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8B30F2F" wp14:editId="785A5510">
                  <wp:extent cx="2653030" cy="18942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9383495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1C45EE14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41CB46B7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2E649EF7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</w:tc>
      </w:tr>
      <w:tr w:rsidR="006832DE" w:rsidRPr="00B4274F" w14:paraId="0748BF8F" w14:textId="77777777" w:rsidTr="00145585">
        <w:trPr>
          <w:jc w:val="right"/>
        </w:trPr>
        <w:tc>
          <w:tcPr>
            <w:tcW w:w="4394" w:type="dxa"/>
          </w:tcPr>
          <w:p w14:paraId="7AD0C86A" w14:textId="2743C331" w:rsidR="006832DE" w:rsidRPr="006832DE" w:rsidRDefault="006832DE" w:rsidP="00145585">
            <w:pPr>
              <w:pStyle w:val="afc"/>
              <w:rPr>
                <w:noProof/>
                <w:lang w:eastAsia="ja-JP"/>
              </w:rPr>
            </w:pPr>
            <w:r>
              <w:rPr>
                <w:noProof/>
                <w:lang w:val="ru-RU" w:eastAsia="ja-JP"/>
              </w:rPr>
              <w:t xml:space="preserve">Отображается выборка </w:t>
            </w:r>
            <w:r w:rsidRPr="00A25160">
              <w:rPr>
                <w:rStyle w:val="Char"/>
                <w:lang w:val="en-US"/>
              </w:rPr>
              <w:t>Recent events</w:t>
            </w:r>
          </w:p>
        </w:tc>
        <w:tc>
          <w:tcPr>
            <w:tcW w:w="4394" w:type="dxa"/>
          </w:tcPr>
          <w:p w14:paraId="36A5876A" w14:textId="77777777" w:rsidR="006832DE" w:rsidRPr="00B4274F" w:rsidRDefault="006832DE" w:rsidP="00145585">
            <w:pPr>
              <w:pStyle w:val="afc"/>
            </w:pPr>
          </w:p>
        </w:tc>
      </w:tr>
    </w:tbl>
    <w:p w14:paraId="6132F438" w14:textId="77777777" w:rsidR="006832DE" w:rsidRPr="006832DE" w:rsidRDefault="006832DE" w:rsidP="006832DE">
      <w:pPr>
        <w:rPr>
          <w:lang w:val="en-US"/>
        </w:rPr>
      </w:pPr>
    </w:p>
    <w:p w14:paraId="4DFCF841" w14:textId="4939FA05" w:rsidR="006832DE" w:rsidRPr="006832DE" w:rsidRDefault="006832DE" w:rsidP="00B1335C">
      <w:pPr>
        <w:pStyle w:val="ListParagraph"/>
      </w:pPr>
      <w:r>
        <w:t xml:space="preserve">Нажмите стрелку вниз возле имени выборки и выберите </w:t>
      </w:r>
      <w:r w:rsidRPr="00A25160">
        <w:rPr>
          <w:rStyle w:val="Char"/>
          <w:lang w:val="en-US"/>
        </w:rPr>
        <w:t>Audit events</w:t>
      </w:r>
    </w:p>
    <w:p w14:paraId="50396F7A" w14:textId="4959F94D" w:rsidR="006832DE" w:rsidRPr="006832DE" w:rsidRDefault="006832DE" w:rsidP="00B1335C">
      <w:pPr>
        <w:pStyle w:val="ListParagraph"/>
      </w:pPr>
      <w:r>
        <w:t xml:space="preserve">Нажмите кнопку </w:t>
      </w:r>
      <w:r w:rsidRPr="00A25160">
        <w:rPr>
          <w:rStyle w:val="Char"/>
          <w:lang w:val="en-US"/>
        </w:rPr>
        <w:t>Run selection</w:t>
      </w:r>
    </w:p>
    <w:p w14:paraId="1BBDE03B" w14:textId="6DC7E8DB" w:rsidR="006832DE" w:rsidRDefault="006832DE" w:rsidP="006832DE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6832DE" w:rsidRPr="007158E9" w14:paraId="3204C566" w14:textId="77777777" w:rsidTr="0014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0AD5ABD" w14:textId="77777777" w:rsidR="006832DE" w:rsidRPr="007158E9" w:rsidRDefault="006832DE" w:rsidP="00145585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457EF188" w14:textId="77777777" w:rsidR="006832DE" w:rsidRPr="007158E9" w:rsidRDefault="006832DE" w:rsidP="00145585">
            <w:pPr>
              <w:pStyle w:val="a7"/>
            </w:pPr>
            <w:r w:rsidRPr="007158E9">
              <w:t>Наблюдаемый результат</w:t>
            </w:r>
          </w:p>
        </w:tc>
      </w:tr>
      <w:tr w:rsidR="006832DE" w:rsidRPr="007158E9" w14:paraId="6BF090CE" w14:textId="77777777" w:rsidTr="00145585">
        <w:trPr>
          <w:jc w:val="right"/>
        </w:trPr>
        <w:tc>
          <w:tcPr>
            <w:tcW w:w="4394" w:type="dxa"/>
          </w:tcPr>
          <w:p w14:paraId="7C15AF78" w14:textId="69767017" w:rsidR="006832DE" w:rsidRPr="007158E9" w:rsidRDefault="006832DE" w:rsidP="00145585">
            <w:pPr>
              <w:pStyle w:val="afc"/>
              <w:rPr>
                <w:lang w:val="ru-RU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FB6FF90" wp14:editId="2A773605">
                  <wp:extent cx="2653030" cy="18942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6F9917E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0F4F7534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76500AFA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77C216C6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</w:tc>
      </w:tr>
      <w:tr w:rsidR="006832DE" w:rsidRPr="006832DE" w14:paraId="5C58837D" w14:textId="77777777" w:rsidTr="00145585">
        <w:trPr>
          <w:jc w:val="right"/>
        </w:trPr>
        <w:tc>
          <w:tcPr>
            <w:tcW w:w="4394" w:type="dxa"/>
          </w:tcPr>
          <w:p w14:paraId="06F017D0" w14:textId="0964E0E5" w:rsidR="006832DE" w:rsidRPr="006832DE" w:rsidRDefault="006832DE" w:rsidP="00145585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Отображается список событий аудита и верхнее событие в списке</w:t>
            </w:r>
            <w:r w:rsidRPr="006832DE">
              <w:rPr>
                <w:noProof/>
                <w:lang w:val="ru-RU" w:eastAsia="ja-JP"/>
              </w:rPr>
              <w:t>:</w:t>
            </w:r>
            <w:r>
              <w:rPr>
                <w:noProof/>
                <w:lang w:val="ru-RU" w:eastAsia="ja-JP"/>
              </w:rPr>
              <w:t xml:space="preserve"> </w:t>
            </w:r>
            <w:r w:rsidRPr="006832DE">
              <w:rPr>
                <w:rStyle w:val="a6"/>
              </w:rPr>
              <w:t>Policy</w:t>
            </w:r>
            <w:r w:rsidRPr="006832DE">
              <w:rPr>
                <w:rStyle w:val="a6"/>
                <w:lang w:val="ru-RU"/>
              </w:rPr>
              <w:t xml:space="preserve"> </w:t>
            </w:r>
            <w:r w:rsidRPr="006832DE">
              <w:rPr>
                <w:rStyle w:val="a6"/>
              </w:rPr>
              <w:t>“Out-of-office policy” has been modified by user “…”</w:t>
            </w:r>
          </w:p>
        </w:tc>
        <w:tc>
          <w:tcPr>
            <w:tcW w:w="4394" w:type="dxa"/>
          </w:tcPr>
          <w:p w14:paraId="43CE4C78" w14:textId="77777777" w:rsidR="006832DE" w:rsidRPr="006832DE" w:rsidRDefault="006832DE" w:rsidP="00145585">
            <w:pPr>
              <w:pStyle w:val="afc"/>
              <w:rPr>
                <w:lang w:val="ru-RU"/>
              </w:rPr>
            </w:pPr>
          </w:p>
        </w:tc>
      </w:tr>
    </w:tbl>
    <w:p w14:paraId="4AB941D4" w14:textId="77777777" w:rsidR="006832DE" w:rsidRPr="006832DE" w:rsidRDefault="006832DE" w:rsidP="006832DE"/>
    <w:p w14:paraId="32DB9E70" w14:textId="516943D8" w:rsidR="006832DE" w:rsidRDefault="006832DE" w:rsidP="00B1335C">
      <w:pPr>
        <w:pStyle w:val="ListParagraph"/>
      </w:pPr>
      <w:r>
        <w:t>Откройте свойства события</w:t>
      </w:r>
    </w:p>
    <w:p w14:paraId="4E5C9BBF" w14:textId="6650A867" w:rsidR="006832DE" w:rsidRDefault="006832DE" w:rsidP="00B1335C">
      <w:pPr>
        <w:pStyle w:val="ListParagraph"/>
      </w:pPr>
      <w:r>
        <w:lastRenderedPageBreak/>
        <w:t xml:space="preserve">Перейдите в раздел </w:t>
      </w:r>
      <w:r w:rsidRPr="00A25160">
        <w:rPr>
          <w:rStyle w:val="Char"/>
          <w:lang w:val="en-US"/>
        </w:rPr>
        <w:t>Revision history</w:t>
      </w:r>
    </w:p>
    <w:p w14:paraId="622E20B9" w14:textId="45767B87" w:rsidR="006832DE" w:rsidRDefault="006832DE" w:rsidP="006832DE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6832DE" w:rsidRPr="007158E9" w14:paraId="6F3BC72A" w14:textId="77777777" w:rsidTr="0014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4688ECCB" w14:textId="77777777" w:rsidR="006832DE" w:rsidRPr="007158E9" w:rsidRDefault="006832DE" w:rsidP="00145585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0DF0F035" w14:textId="77777777" w:rsidR="006832DE" w:rsidRPr="007158E9" w:rsidRDefault="006832DE" w:rsidP="00145585">
            <w:pPr>
              <w:pStyle w:val="a7"/>
            </w:pPr>
            <w:r w:rsidRPr="007158E9">
              <w:t>Наблюдаемый результат</w:t>
            </w:r>
          </w:p>
        </w:tc>
      </w:tr>
      <w:tr w:rsidR="006832DE" w:rsidRPr="007158E9" w14:paraId="2F9EB9EC" w14:textId="77777777" w:rsidTr="00145585">
        <w:trPr>
          <w:jc w:val="right"/>
        </w:trPr>
        <w:tc>
          <w:tcPr>
            <w:tcW w:w="4394" w:type="dxa"/>
          </w:tcPr>
          <w:p w14:paraId="63549303" w14:textId="3C2F6B59" w:rsidR="006832DE" w:rsidRPr="007158E9" w:rsidRDefault="006832DE" w:rsidP="00145585">
            <w:pPr>
              <w:pStyle w:val="afc"/>
              <w:rPr>
                <w:lang w:val="ru-RU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235FEEA" wp14:editId="6C8118B8">
                  <wp:extent cx="2653030" cy="189611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E98C490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05B9A66D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3E325C78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2D123C44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</w:tc>
      </w:tr>
      <w:tr w:rsidR="006832DE" w:rsidRPr="006832DE" w14:paraId="489556EF" w14:textId="77777777" w:rsidTr="00145585">
        <w:trPr>
          <w:jc w:val="right"/>
        </w:trPr>
        <w:tc>
          <w:tcPr>
            <w:tcW w:w="4394" w:type="dxa"/>
          </w:tcPr>
          <w:p w14:paraId="774F5591" w14:textId="329964CE" w:rsidR="006832DE" w:rsidRPr="006832DE" w:rsidRDefault="006832DE" w:rsidP="00145585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В свойствах события есть история изменений политики</w:t>
            </w:r>
          </w:p>
        </w:tc>
        <w:tc>
          <w:tcPr>
            <w:tcW w:w="4394" w:type="dxa"/>
          </w:tcPr>
          <w:p w14:paraId="39929CC7" w14:textId="77777777" w:rsidR="006832DE" w:rsidRPr="006832DE" w:rsidRDefault="006832DE" w:rsidP="00145585">
            <w:pPr>
              <w:pStyle w:val="afc"/>
              <w:rPr>
                <w:lang w:val="ru-RU"/>
              </w:rPr>
            </w:pPr>
          </w:p>
        </w:tc>
      </w:tr>
    </w:tbl>
    <w:p w14:paraId="6D6DC035" w14:textId="77777777" w:rsidR="006832DE" w:rsidRPr="006832DE" w:rsidRDefault="006832DE" w:rsidP="006832DE"/>
    <w:p w14:paraId="732B1281" w14:textId="692646DD" w:rsidR="006832DE" w:rsidRPr="006832DE" w:rsidRDefault="006832DE" w:rsidP="00B1335C">
      <w:pPr>
        <w:pStyle w:val="ListParagraph"/>
      </w:pPr>
      <w:r>
        <w:t xml:space="preserve">Выберите предпоследнюю (вторую сверху) ревизию и </w:t>
      </w:r>
      <w:r w:rsidRPr="006832DE">
        <w:t xml:space="preserve">сравните ее с </w:t>
      </w:r>
      <w:r w:rsidRPr="00A25160">
        <w:t>текущей: нажмите</w:t>
      </w:r>
      <w:r>
        <w:rPr>
          <w:lang w:val="uk-UA"/>
        </w:rPr>
        <w:t xml:space="preserve"> кнопку </w:t>
      </w:r>
      <w:r w:rsidRPr="00A25160">
        <w:rPr>
          <w:rStyle w:val="Char"/>
          <w:lang w:val="en-US"/>
        </w:rPr>
        <w:t>Compare</w:t>
      </w:r>
      <w:r w:rsidRPr="006832DE">
        <w:t xml:space="preserve"> </w:t>
      </w:r>
      <w:r>
        <w:t xml:space="preserve">и выберите </w:t>
      </w:r>
      <w:r w:rsidRPr="00A25160">
        <w:rPr>
          <w:rStyle w:val="Char"/>
          <w:lang w:val="en-US"/>
        </w:rPr>
        <w:t>Compare to current revision</w:t>
      </w:r>
    </w:p>
    <w:p w14:paraId="60FAC5C1" w14:textId="77777777" w:rsidR="006832DE" w:rsidRDefault="006832DE" w:rsidP="006832DE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6832DE" w:rsidRPr="007158E9" w14:paraId="6A864EE3" w14:textId="77777777" w:rsidTr="0014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F8156A8" w14:textId="77777777" w:rsidR="006832DE" w:rsidRPr="007158E9" w:rsidRDefault="006832DE" w:rsidP="00145585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6FE620D4" w14:textId="77777777" w:rsidR="006832DE" w:rsidRPr="007158E9" w:rsidRDefault="006832DE" w:rsidP="00145585">
            <w:pPr>
              <w:pStyle w:val="a7"/>
            </w:pPr>
            <w:r w:rsidRPr="007158E9">
              <w:t>Наблюдаемый результат</w:t>
            </w:r>
          </w:p>
        </w:tc>
      </w:tr>
      <w:tr w:rsidR="006832DE" w:rsidRPr="007158E9" w14:paraId="6BCD69A1" w14:textId="77777777" w:rsidTr="00145585">
        <w:trPr>
          <w:jc w:val="right"/>
        </w:trPr>
        <w:tc>
          <w:tcPr>
            <w:tcW w:w="4394" w:type="dxa"/>
          </w:tcPr>
          <w:p w14:paraId="3D8D4DA1" w14:textId="5588E3CE" w:rsidR="006832DE" w:rsidRPr="007158E9" w:rsidRDefault="006832DE" w:rsidP="00145585">
            <w:pPr>
              <w:pStyle w:val="afc"/>
              <w:rPr>
                <w:lang w:val="ru-RU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F983CEF" wp14:editId="0E669AA2">
                  <wp:extent cx="2653030" cy="2457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0E7FA4B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0E7A032A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79D815BB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  <w:p w14:paraId="71C69EF7" w14:textId="77777777" w:rsidR="006832DE" w:rsidRPr="007158E9" w:rsidRDefault="006832DE" w:rsidP="00145585">
            <w:pPr>
              <w:pStyle w:val="afc"/>
              <w:rPr>
                <w:lang w:val="ru-RU"/>
              </w:rPr>
            </w:pPr>
          </w:p>
        </w:tc>
      </w:tr>
      <w:tr w:rsidR="006832DE" w:rsidRPr="006832DE" w14:paraId="51080E38" w14:textId="77777777" w:rsidTr="00145585">
        <w:trPr>
          <w:jc w:val="right"/>
        </w:trPr>
        <w:tc>
          <w:tcPr>
            <w:tcW w:w="4394" w:type="dxa"/>
          </w:tcPr>
          <w:p w14:paraId="425A4817" w14:textId="22FA5CE8" w:rsidR="006832DE" w:rsidRPr="00A25160" w:rsidRDefault="006832DE" w:rsidP="00145585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Отображается отчет</w:t>
            </w:r>
            <w:r w:rsidR="00A25160">
              <w:rPr>
                <w:noProof/>
                <w:lang w:val="ru-RU" w:eastAsia="ja-JP"/>
              </w:rPr>
              <w:t xml:space="preserve">, который сравнивает два состояния политики и показывает, что изменились значения параметров </w:t>
            </w:r>
            <w:r w:rsidR="00A25160" w:rsidRPr="00A25160">
              <w:rPr>
                <w:rStyle w:val="a6"/>
              </w:rPr>
              <w:t>Enable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Advanced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Disinfection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technology</w:t>
            </w:r>
            <w:r w:rsidR="00A25160" w:rsidRPr="00A25160">
              <w:rPr>
                <w:noProof/>
                <w:lang w:val="ru-RU" w:eastAsia="ja-JP"/>
              </w:rPr>
              <w:t xml:space="preserve"> </w:t>
            </w:r>
            <w:r w:rsidR="00A25160">
              <w:rPr>
                <w:noProof/>
                <w:lang w:val="ru-RU" w:eastAsia="ja-JP"/>
              </w:rPr>
              <w:t xml:space="preserve">и </w:t>
            </w:r>
            <w:r w:rsidR="00A25160" w:rsidRPr="00A25160">
              <w:rPr>
                <w:rStyle w:val="a6"/>
              </w:rPr>
              <w:t>Allow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management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of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group</w:t>
            </w:r>
            <w:r w:rsidR="00A25160" w:rsidRPr="00A25160">
              <w:rPr>
                <w:rStyle w:val="a6"/>
                <w:lang w:val="ru-RU"/>
              </w:rPr>
              <w:t xml:space="preserve"> </w:t>
            </w:r>
            <w:r w:rsidR="00A25160" w:rsidRPr="00A25160">
              <w:rPr>
                <w:rStyle w:val="a6"/>
              </w:rPr>
              <w:t>tasks</w:t>
            </w:r>
          </w:p>
        </w:tc>
        <w:tc>
          <w:tcPr>
            <w:tcW w:w="4394" w:type="dxa"/>
          </w:tcPr>
          <w:p w14:paraId="1C8C64E9" w14:textId="77777777" w:rsidR="006832DE" w:rsidRPr="006832DE" w:rsidRDefault="006832DE" w:rsidP="00145585">
            <w:pPr>
              <w:pStyle w:val="afc"/>
              <w:rPr>
                <w:lang w:val="ru-RU"/>
              </w:rPr>
            </w:pPr>
          </w:p>
        </w:tc>
      </w:tr>
    </w:tbl>
    <w:p w14:paraId="7C79824B" w14:textId="77777777" w:rsidR="006832DE" w:rsidRPr="006832DE" w:rsidRDefault="006832DE" w:rsidP="006832DE"/>
    <w:p w14:paraId="333883FC" w14:textId="396B3476" w:rsidR="006832DE" w:rsidRPr="006832DE" w:rsidRDefault="006832DE" w:rsidP="00B1335C">
      <w:pPr>
        <w:pStyle w:val="ListParagraph"/>
      </w:pPr>
      <w:r>
        <w:t>Закройте отчет и свойства события</w:t>
      </w:r>
    </w:p>
    <w:p w14:paraId="278FE041" w14:textId="4F62AA1C" w:rsidR="00FE3D0E" w:rsidRPr="007158E9" w:rsidRDefault="00FE3D0E" w:rsidP="00B921E9">
      <w:pPr>
        <w:pStyle w:val="Heading1"/>
      </w:pPr>
      <w:r w:rsidRPr="007158E9">
        <w:t xml:space="preserve">Сценарий 2. </w:t>
      </w:r>
      <w:r w:rsidR="009E64B8">
        <w:t>Сравнит</w:t>
      </w:r>
      <w:r w:rsidR="006401EC">
        <w:t>е</w:t>
      </w:r>
      <w:r w:rsidR="009E64B8">
        <w:t xml:space="preserve"> настройки </w:t>
      </w:r>
      <w:r w:rsidR="006401EC">
        <w:t xml:space="preserve">двух </w:t>
      </w:r>
      <w:r w:rsidR="009E64B8">
        <w:t>политик</w:t>
      </w:r>
    </w:p>
    <w:p w14:paraId="559AE1F2" w14:textId="77777777" w:rsidR="00FE3D0E" w:rsidRPr="007158E9" w:rsidRDefault="00FE3D0E" w:rsidP="00B921E9">
      <w:pPr>
        <w:pStyle w:val="a8"/>
      </w:pPr>
      <w:r w:rsidRPr="007158E9">
        <w:t>В консоли KSC на Сервере администрирования</w:t>
      </w:r>
    </w:p>
    <w:p w14:paraId="31DAF3EE" w14:textId="77777777" w:rsidR="00FE3D0E" w:rsidRPr="007158E9" w:rsidRDefault="00FE3D0E" w:rsidP="00762422"/>
    <w:p w14:paraId="0B18863F" w14:textId="26182D16" w:rsidR="00C975EA" w:rsidRPr="009E64B8" w:rsidRDefault="009E64B8" w:rsidP="00951DB6">
      <w:pPr>
        <w:pStyle w:val="ListParagraph"/>
        <w:numPr>
          <w:ilvl w:val="0"/>
          <w:numId w:val="7"/>
        </w:numPr>
      </w:pPr>
      <w:r>
        <w:t xml:space="preserve">Перейдите в узел </w:t>
      </w:r>
      <w:r w:rsidRPr="00B4274F">
        <w:rPr>
          <w:rStyle w:val="Char"/>
          <w:lang w:val="en-US"/>
        </w:rPr>
        <w:t>Policies</w:t>
      </w:r>
    </w:p>
    <w:p w14:paraId="4FB677A1" w14:textId="655A9463" w:rsidR="009E64B8" w:rsidRPr="00A25160" w:rsidRDefault="009E64B8" w:rsidP="00951DB6">
      <w:pPr>
        <w:pStyle w:val="ListParagraph"/>
        <w:numPr>
          <w:ilvl w:val="0"/>
          <w:numId w:val="7"/>
        </w:numPr>
      </w:pPr>
      <w:r w:rsidRPr="009E64B8">
        <w:lastRenderedPageBreak/>
        <w:t>Выберите</w:t>
      </w:r>
      <w:r w:rsidRPr="00A25160">
        <w:t xml:space="preserve"> </w:t>
      </w:r>
      <w:r>
        <w:t>политику</w:t>
      </w:r>
      <w:r w:rsidRPr="00A25160">
        <w:t xml:space="preserve"> </w:t>
      </w:r>
      <w:r w:rsidRPr="00B4274F">
        <w:rPr>
          <w:rStyle w:val="Char"/>
          <w:lang w:val="en-US"/>
        </w:rPr>
        <w:t>Out</w:t>
      </w:r>
      <w:r w:rsidRPr="00A25160">
        <w:rPr>
          <w:rStyle w:val="Char"/>
        </w:rPr>
        <w:t>-</w:t>
      </w:r>
      <w:r w:rsidRPr="00B4274F">
        <w:rPr>
          <w:rStyle w:val="Char"/>
          <w:lang w:val="en-US"/>
        </w:rPr>
        <w:t>of</w:t>
      </w:r>
      <w:r w:rsidRPr="00A25160">
        <w:rPr>
          <w:rStyle w:val="Char"/>
        </w:rPr>
        <w:t>-</w:t>
      </w:r>
      <w:r w:rsidRPr="00B4274F">
        <w:rPr>
          <w:rStyle w:val="Char"/>
          <w:lang w:val="en-US"/>
        </w:rPr>
        <w:t>office</w:t>
      </w:r>
      <w:r w:rsidRPr="00A25160">
        <w:rPr>
          <w:rStyle w:val="Char"/>
        </w:rPr>
        <w:t xml:space="preserve"> </w:t>
      </w:r>
      <w:r w:rsidRPr="00B4274F">
        <w:rPr>
          <w:rStyle w:val="Char"/>
          <w:lang w:val="en-US"/>
        </w:rPr>
        <w:t>policy</w:t>
      </w:r>
      <w:r w:rsidRPr="00A25160">
        <w:t xml:space="preserve"> </w:t>
      </w:r>
      <w:r w:rsidRPr="009E64B8">
        <w:rPr>
          <w:lang w:val="uk-UA"/>
        </w:rPr>
        <w:t xml:space="preserve">и </w:t>
      </w:r>
      <w:r w:rsidRPr="009E64B8">
        <w:t>политику</w:t>
      </w:r>
      <w:r w:rsidRPr="009E64B8">
        <w:rPr>
          <w:lang w:val="uk-UA"/>
        </w:rPr>
        <w:t xml:space="preserve"> </w:t>
      </w:r>
      <w:r w:rsidRPr="00B4274F">
        <w:rPr>
          <w:rStyle w:val="Char"/>
          <w:lang w:val="en-US"/>
        </w:rPr>
        <w:t>Kaspersky</w:t>
      </w:r>
      <w:r w:rsidRPr="00A25160">
        <w:rPr>
          <w:rStyle w:val="Char"/>
        </w:rPr>
        <w:t xml:space="preserve"> </w:t>
      </w:r>
      <w:r w:rsidRPr="00B4274F">
        <w:rPr>
          <w:rStyle w:val="Char"/>
          <w:lang w:val="en-US"/>
        </w:rPr>
        <w:t>Endpoint</w:t>
      </w:r>
      <w:r w:rsidRPr="00A25160">
        <w:rPr>
          <w:rStyle w:val="Char"/>
        </w:rPr>
        <w:t xml:space="preserve"> </w:t>
      </w:r>
      <w:r w:rsidRPr="00B4274F">
        <w:rPr>
          <w:rStyle w:val="Char"/>
          <w:lang w:val="en-US"/>
        </w:rPr>
        <w:t>Security</w:t>
      </w:r>
      <w:r w:rsidRPr="00A25160">
        <w:rPr>
          <w:rStyle w:val="Char"/>
        </w:rPr>
        <w:t xml:space="preserve"> 11 </w:t>
      </w:r>
      <w:r w:rsidRPr="00B4274F">
        <w:rPr>
          <w:rStyle w:val="Char"/>
          <w:lang w:val="en-US"/>
        </w:rPr>
        <w:t>for</w:t>
      </w:r>
      <w:r w:rsidRPr="00A25160">
        <w:rPr>
          <w:rStyle w:val="Char"/>
        </w:rPr>
        <w:t xml:space="preserve"> </w:t>
      </w:r>
      <w:r w:rsidRPr="00B4274F">
        <w:rPr>
          <w:rStyle w:val="Char"/>
          <w:lang w:val="en-US"/>
        </w:rPr>
        <w:t>Windows</w:t>
      </w:r>
      <w:r w:rsidR="00A25160" w:rsidRPr="00A25160">
        <w:t xml:space="preserve"> (</w:t>
      </w:r>
      <w:r w:rsidR="00A25160">
        <w:t xml:space="preserve">чтобы выбрать две политики, нажмите и удерживайте клавишу </w:t>
      </w:r>
      <w:r w:rsidR="00A25160" w:rsidRPr="00A25160">
        <w:rPr>
          <w:rStyle w:val="Char"/>
          <w:lang w:val="en-US"/>
        </w:rPr>
        <w:t>Ctrl</w:t>
      </w:r>
      <w:r w:rsidR="00A25160" w:rsidRPr="00A25160">
        <w:t>)</w:t>
      </w:r>
    </w:p>
    <w:p w14:paraId="4594C6AC" w14:textId="77777777" w:rsidR="00A54DA3" w:rsidRPr="00A25160" w:rsidRDefault="00A54DA3" w:rsidP="00762422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7158E9" w14:paraId="7404065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7968D7F" w14:textId="77777777" w:rsidR="00B921E9" w:rsidRPr="007158E9" w:rsidRDefault="00B921E9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65BF393F" w14:textId="77777777" w:rsidR="00B921E9" w:rsidRPr="007158E9" w:rsidRDefault="00B921E9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A54DA3" w:rsidRPr="007158E9" w14:paraId="3003DDBE" w14:textId="77777777" w:rsidTr="009A411B">
        <w:trPr>
          <w:jc w:val="right"/>
        </w:trPr>
        <w:tc>
          <w:tcPr>
            <w:tcW w:w="4394" w:type="dxa"/>
          </w:tcPr>
          <w:p w14:paraId="597348DC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eastAsia="ja-JP"/>
              </w:rPr>
              <w:drawing>
                <wp:inline distT="0" distB="0" distL="0" distR="0" wp14:anchorId="609521FF" wp14:editId="0C59D86A">
                  <wp:extent cx="2725200" cy="1710000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200" cy="17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6BF0E71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5A99DBD1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5B92C7CD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2907EC60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</w:tc>
      </w:tr>
      <w:tr w:rsidR="00A54DA3" w:rsidRPr="007158E9" w14:paraId="5014462E" w14:textId="77777777" w:rsidTr="009A411B">
        <w:trPr>
          <w:jc w:val="right"/>
        </w:trPr>
        <w:tc>
          <w:tcPr>
            <w:tcW w:w="4394" w:type="dxa"/>
          </w:tcPr>
          <w:p w14:paraId="1F5E84B6" w14:textId="5C8FEC33" w:rsidR="00A54DA3" w:rsidRPr="00A25160" w:rsidRDefault="00A25160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В области описания справа есть команда </w:t>
            </w:r>
            <w:r w:rsidRPr="00A25160">
              <w:rPr>
                <w:rStyle w:val="a6"/>
              </w:rPr>
              <w:t>Compare</w:t>
            </w:r>
          </w:p>
        </w:tc>
        <w:tc>
          <w:tcPr>
            <w:tcW w:w="4394" w:type="dxa"/>
          </w:tcPr>
          <w:p w14:paraId="081606EC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</w:tc>
      </w:tr>
    </w:tbl>
    <w:p w14:paraId="34D52043" w14:textId="77777777" w:rsidR="00A54DA3" w:rsidRPr="007158E9" w:rsidRDefault="00A54DA3" w:rsidP="00762422"/>
    <w:p w14:paraId="6DD01600" w14:textId="1AF4D61D" w:rsidR="009E64B8" w:rsidRDefault="009E64B8" w:rsidP="00D3144D">
      <w:pPr>
        <w:pStyle w:val="ListParagraph"/>
      </w:pPr>
      <w:r>
        <w:t xml:space="preserve">Нажмите ссылку </w:t>
      </w:r>
      <w:r w:rsidRPr="00B4274F">
        <w:rPr>
          <w:rStyle w:val="a6"/>
          <w:lang w:val="en-US"/>
        </w:rPr>
        <w:t>Compare</w:t>
      </w:r>
    </w:p>
    <w:p w14:paraId="42A08CE7" w14:textId="77777777" w:rsidR="009407F6" w:rsidRPr="007158E9" w:rsidRDefault="009407F6" w:rsidP="00762422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7158E9" w14:paraId="7187673B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244A637E" w14:textId="77777777" w:rsidR="00B921E9" w:rsidRPr="007158E9" w:rsidRDefault="00B921E9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54D7AFFD" w14:textId="77777777" w:rsidR="00B921E9" w:rsidRPr="007158E9" w:rsidRDefault="00B921E9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9407F6" w:rsidRPr="007158E9" w14:paraId="20A9A1EB" w14:textId="77777777" w:rsidTr="009A411B">
        <w:trPr>
          <w:jc w:val="right"/>
        </w:trPr>
        <w:tc>
          <w:tcPr>
            <w:tcW w:w="4394" w:type="dxa"/>
          </w:tcPr>
          <w:p w14:paraId="729038F8" w14:textId="3AD9D9BA" w:rsidR="009407F6" w:rsidRPr="007158E9" w:rsidRDefault="009E64B8" w:rsidP="00B1335C">
            <w:pPr>
              <w:pStyle w:val="afc"/>
              <w:rPr>
                <w:lang w:val="ru-RU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2827947" wp14:editId="6E344B3D">
                  <wp:extent cx="2656800" cy="1540800"/>
                  <wp:effectExtent l="19050" t="19050" r="10795" b="215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00" cy="1540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1E669B9" w14:textId="77777777" w:rsidR="009407F6" w:rsidRPr="007158E9" w:rsidRDefault="009407F6" w:rsidP="00B1335C">
            <w:pPr>
              <w:pStyle w:val="afc"/>
              <w:rPr>
                <w:lang w:val="ru-RU"/>
              </w:rPr>
            </w:pPr>
          </w:p>
          <w:p w14:paraId="1F7299C7" w14:textId="77777777" w:rsidR="009407F6" w:rsidRPr="007158E9" w:rsidRDefault="009407F6" w:rsidP="00B1335C">
            <w:pPr>
              <w:pStyle w:val="afc"/>
              <w:rPr>
                <w:lang w:val="ru-RU"/>
              </w:rPr>
            </w:pPr>
          </w:p>
          <w:p w14:paraId="0A822A48" w14:textId="77777777" w:rsidR="009407F6" w:rsidRPr="007158E9" w:rsidRDefault="009407F6" w:rsidP="00B1335C">
            <w:pPr>
              <w:pStyle w:val="afc"/>
              <w:rPr>
                <w:lang w:val="ru-RU"/>
              </w:rPr>
            </w:pPr>
          </w:p>
          <w:p w14:paraId="3E9CCE78" w14:textId="77777777" w:rsidR="009407F6" w:rsidRPr="007158E9" w:rsidRDefault="009407F6" w:rsidP="00B1335C">
            <w:pPr>
              <w:pStyle w:val="afc"/>
              <w:rPr>
                <w:lang w:val="ru-RU"/>
              </w:rPr>
            </w:pPr>
          </w:p>
        </w:tc>
      </w:tr>
      <w:tr w:rsidR="009407F6" w:rsidRPr="007158E9" w14:paraId="650D8304" w14:textId="77777777" w:rsidTr="009A411B">
        <w:trPr>
          <w:jc w:val="right"/>
        </w:trPr>
        <w:tc>
          <w:tcPr>
            <w:tcW w:w="4394" w:type="dxa"/>
          </w:tcPr>
          <w:p w14:paraId="26B5836C" w14:textId="4827D925" w:rsidR="009407F6" w:rsidRPr="007158E9" w:rsidRDefault="00A25160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135B83">
              <w:rPr>
                <w:lang w:val="ru-RU"/>
              </w:rPr>
              <w:t xml:space="preserve"> отчете отображены все изменения настроек, которые вы сделали в политике </w:t>
            </w:r>
            <w:r w:rsidR="00135B83" w:rsidRPr="00A25160">
              <w:rPr>
                <w:rStyle w:val="Char"/>
                <w:lang w:val="en-US"/>
              </w:rPr>
              <w:t>Out-of</w:t>
            </w:r>
            <w:r w:rsidRPr="00A25160">
              <w:rPr>
                <w:rStyle w:val="Char"/>
                <w:lang w:val="en-US"/>
              </w:rPr>
              <w:t>-</w:t>
            </w:r>
            <w:r w:rsidR="00135B83" w:rsidRPr="00A25160">
              <w:rPr>
                <w:rStyle w:val="Char"/>
                <w:lang w:val="en-US"/>
              </w:rPr>
              <w:t>office policy</w:t>
            </w:r>
          </w:p>
        </w:tc>
        <w:tc>
          <w:tcPr>
            <w:tcW w:w="4394" w:type="dxa"/>
          </w:tcPr>
          <w:p w14:paraId="1C7F91EA" w14:textId="77777777" w:rsidR="009407F6" w:rsidRPr="007158E9" w:rsidRDefault="009407F6" w:rsidP="00B1335C">
            <w:pPr>
              <w:pStyle w:val="afc"/>
              <w:rPr>
                <w:lang w:val="ru-RU"/>
              </w:rPr>
            </w:pPr>
          </w:p>
        </w:tc>
      </w:tr>
    </w:tbl>
    <w:p w14:paraId="52681575" w14:textId="77777777" w:rsidR="009407F6" w:rsidRPr="007158E9" w:rsidRDefault="009407F6" w:rsidP="00762422"/>
    <w:p w14:paraId="751913A6" w14:textId="77777777" w:rsidR="00880003" w:rsidRPr="007158E9" w:rsidRDefault="00F73A4E" w:rsidP="00B921E9">
      <w:pPr>
        <w:pStyle w:val="Heading3"/>
      </w:pPr>
      <w:r w:rsidRPr="007158E9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7158E9" w14:paraId="71310E35" w14:textId="77777777" w:rsidTr="00AC22B2">
        <w:tc>
          <w:tcPr>
            <w:tcW w:w="10296" w:type="dxa"/>
          </w:tcPr>
          <w:p w14:paraId="5E13B2AD" w14:textId="77777777" w:rsidR="00880003" w:rsidRPr="007158E9" w:rsidRDefault="00880003" w:rsidP="00B1335C">
            <w:pPr>
              <w:pStyle w:val="afc"/>
              <w:rPr>
                <w:lang w:val="ru-RU"/>
              </w:rPr>
            </w:pPr>
          </w:p>
          <w:p w14:paraId="34BA7BED" w14:textId="77777777" w:rsidR="009260CD" w:rsidRPr="007158E9" w:rsidRDefault="009260CD" w:rsidP="00B1335C">
            <w:pPr>
              <w:pStyle w:val="afc"/>
              <w:rPr>
                <w:lang w:val="ru-RU"/>
              </w:rPr>
            </w:pPr>
          </w:p>
        </w:tc>
      </w:tr>
    </w:tbl>
    <w:p w14:paraId="01FB02AA" w14:textId="77777777" w:rsidR="00061373" w:rsidRPr="007158E9" w:rsidRDefault="00061373" w:rsidP="00B1335C"/>
    <w:sectPr w:rsidR="00061373" w:rsidRPr="007158E9" w:rsidSect="001C667D">
      <w:headerReference w:type="even" r:id="rId18"/>
      <w:headerReference w:type="default" r:id="rId19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D8538" w14:textId="77777777" w:rsidR="00590C5B" w:rsidRDefault="00590C5B">
      <w:r>
        <w:separator/>
      </w:r>
    </w:p>
  </w:endnote>
  <w:endnote w:type="continuationSeparator" w:id="0">
    <w:p w14:paraId="6D4AC45D" w14:textId="77777777" w:rsidR="00590C5B" w:rsidRDefault="0059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CC93F" w14:textId="77777777" w:rsidR="00590C5B" w:rsidRDefault="00590C5B">
      <w:r>
        <w:separator/>
      </w:r>
    </w:p>
  </w:footnote>
  <w:footnote w:type="continuationSeparator" w:id="0">
    <w:p w14:paraId="4BCDC8D3" w14:textId="77777777" w:rsidR="00590C5B" w:rsidRDefault="0059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944D6" w14:textId="77777777" w:rsidR="006E3725" w:rsidRDefault="006E3725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1862B16B" w14:textId="77777777" w:rsidR="006E3725" w:rsidRDefault="006E3725" w:rsidP="00BE468C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64BD7" w14:textId="1FDE2D8B" w:rsidR="006E3725" w:rsidRPr="00C01115" w:rsidRDefault="006E3725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612E42">
      <w:rPr>
        <w:rStyle w:val="PageNumber"/>
        <w:noProof/>
        <w:lang w:val="en-US"/>
      </w:rPr>
      <w:t>5</w:t>
    </w:r>
    <w:r>
      <w:rPr>
        <w:rStyle w:val="PageNumber"/>
      </w:rPr>
      <w:fldChar w:fldCharType="end"/>
    </w:r>
    <w:r w:rsidRPr="00C01115">
      <w:rPr>
        <w:lang w:val="en-US"/>
      </w:rPr>
      <w:tab/>
    </w:r>
    <w:r w:rsidRPr="00C01115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</w:t>
    </w:r>
    <w:r w:rsidRPr="00C01115">
      <w:rPr>
        <w:rFonts w:asciiTheme="majorHAnsi" w:hAnsiTheme="majorHAnsi"/>
        <w:b/>
        <w:sz w:val="16"/>
        <w:szCs w:val="14"/>
        <w:lang w:val="en-US"/>
      </w:rPr>
      <w:t xml:space="preserve"> </w:t>
    </w:r>
    <w:r w:rsidRPr="005A4D8E">
      <w:rPr>
        <w:rFonts w:asciiTheme="majorHAnsi" w:hAnsiTheme="majorHAnsi"/>
        <w:b/>
        <w:sz w:val="16"/>
        <w:szCs w:val="14"/>
        <w:lang w:val="en-US"/>
      </w:rPr>
      <w:t>LAB</w:t>
    </w:r>
    <w:r w:rsidRPr="00C01115">
      <w:rPr>
        <w:rFonts w:asciiTheme="majorHAnsi" w:hAnsiTheme="majorHAnsi"/>
        <w:b/>
        <w:sz w:val="16"/>
        <w:szCs w:val="14"/>
        <w:lang w:val="en-US"/>
      </w:rPr>
      <w:t>™</w:t>
    </w:r>
  </w:p>
  <w:p w14:paraId="718851C4" w14:textId="77777777" w:rsidR="00011F88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5A4D8E">
      <w:rPr>
        <w:rFonts w:asciiTheme="majorHAnsi" w:hAnsiTheme="majorHAnsi"/>
        <w:sz w:val="16"/>
        <w:szCs w:val="16"/>
        <w:lang w:val="en-US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Center</w:t>
    </w:r>
    <w:r w:rsidRPr="008156C3">
      <w:rPr>
        <w:rFonts w:asciiTheme="majorHAnsi" w:hAnsiTheme="majorHAnsi"/>
        <w:sz w:val="16"/>
        <w:szCs w:val="16"/>
        <w:lang w:val="en-US"/>
      </w:rPr>
      <w:t xml:space="preserve"> 10 </w:t>
    </w:r>
    <w:r w:rsidRPr="005A4D8E">
      <w:rPr>
        <w:rFonts w:asciiTheme="majorHAnsi" w:hAnsiTheme="majorHAnsi"/>
        <w:sz w:val="16"/>
        <w:szCs w:val="16"/>
        <w:lang w:val="en-US"/>
      </w:rPr>
      <w:t>SP</w:t>
    </w:r>
    <w:r w:rsidR="008156C3">
      <w:rPr>
        <w:rFonts w:asciiTheme="majorHAnsi" w:hAnsiTheme="majorHAnsi"/>
        <w:sz w:val="16"/>
        <w:szCs w:val="16"/>
        <w:lang w:val="en-US"/>
      </w:rPr>
      <w:t>3</w:t>
    </w:r>
    <w:r w:rsidRPr="008156C3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Endpoint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1</w:t>
    </w:r>
    <w:r w:rsidR="008156C3">
      <w:rPr>
        <w:rFonts w:asciiTheme="majorHAnsi" w:hAnsiTheme="majorHAnsi"/>
        <w:sz w:val="16"/>
        <w:szCs w:val="16"/>
        <w:lang w:val="en-US"/>
      </w:rPr>
      <w:t>1</w:t>
    </w:r>
    <w:r w:rsidRPr="008156C3">
      <w:rPr>
        <w:rFonts w:asciiTheme="majorHAnsi" w:hAnsiTheme="majorHAnsi"/>
        <w:sz w:val="16"/>
        <w:szCs w:val="16"/>
        <w:lang w:val="en-US"/>
      </w:rPr>
      <w:t xml:space="preserve">. </w:t>
    </w:r>
    <w:r>
      <w:rPr>
        <w:rFonts w:asciiTheme="majorHAnsi" w:hAnsiTheme="majorHAnsi"/>
        <w:sz w:val="16"/>
        <w:szCs w:val="16"/>
      </w:rPr>
      <w:t>Тестовые сценарии</w:t>
    </w:r>
  </w:p>
  <w:p w14:paraId="793351C0" w14:textId="484BC7B2" w:rsidR="006E3725" w:rsidRPr="008156C3" w:rsidRDefault="006401EC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6401EC">
      <w:rPr>
        <w:rFonts w:asciiTheme="majorHAnsi" w:hAnsiTheme="majorHAnsi"/>
        <w:sz w:val="16"/>
        <w:szCs w:val="16"/>
      </w:rPr>
      <w:t>Усовершенствования в истории ревизий задач и политик</w:t>
    </w:r>
  </w:p>
  <w:p w14:paraId="40D4326E" w14:textId="77777777" w:rsidR="006E3725" w:rsidRPr="006401EC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FEC3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44A1F"/>
    <w:multiLevelType w:val="hybridMultilevel"/>
    <w:tmpl w:val="96A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E5E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88F2D82"/>
    <w:multiLevelType w:val="multilevel"/>
    <w:tmpl w:val="DE14360C"/>
    <w:styleLink w:val="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0550808"/>
    <w:multiLevelType w:val="hybridMultilevel"/>
    <w:tmpl w:val="A36C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1E1F"/>
    <w:multiLevelType w:val="hybridMultilevel"/>
    <w:tmpl w:val="553A0BCA"/>
    <w:lvl w:ilvl="0" w:tplc="D36432AC">
      <w:start w:val="1"/>
      <w:numFmt w:val="decimal"/>
      <w:pStyle w:val="ListParagraph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CB55EB1"/>
    <w:multiLevelType w:val="multilevel"/>
    <w:tmpl w:val="DD1658CC"/>
    <w:numStyleLink w:val="a0"/>
  </w:abstractNum>
  <w:abstractNum w:abstractNumId="7" w15:restartNumberingAfterBreak="0">
    <w:nsid w:val="615C427F"/>
    <w:multiLevelType w:val="multilevel"/>
    <w:tmpl w:val="B268E6A6"/>
    <w:lvl w:ilvl="0">
      <w:start w:val="1"/>
      <w:numFmt w:val="bullet"/>
      <w:pStyle w:val="a1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8" w15:restartNumberingAfterBreak="0">
    <w:nsid w:val="7899653C"/>
    <w:multiLevelType w:val="multilevel"/>
    <w:tmpl w:val="DD1658CC"/>
    <w:styleLink w:val="a0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FC801C6"/>
    <w:multiLevelType w:val="hybridMultilevel"/>
    <w:tmpl w:val="94F4D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2"/>
  </w:num>
  <w:num w:numId="17">
    <w:abstractNumId w:val="10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14"/>
    <w:rsid w:val="000014B8"/>
    <w:rsid w:val="0000325F"/>
    <w:rsid w:val="00011F88"/>
    <w:rsid w:val="00012E49"/>
    <w:rsid w:val="00014984"/>
    <w:rsid w:val="00015F06"/>
    <w:rsid w:val="000228EB"/>
    <w:rsid w:val="00024574"/>
    <w:rsid w:val="0002716C"/>
    <w:rsid w:val="00033E50"/>
    <w:rsid w:val="000373D7"/>
    <w:rsid w:val="000423E4"/>
    <w:rsid w:val="000427E2"/>
    <w:rsid w:val="00043F49"/>
    <w:rsid w:val="00044680"/>
    <w:rsid w:val="000461BC"/>
    <w:rsid w:val="000470E1"/>
    <w:rsid w:val="00047221"/>
    <w:rsid w:val="00052DCD"/>
    <w:rsid w:val="000553B4"/>
    <w:rsid w:val="00060DE2"/>
    <w:rsid w:val="00061373"/>
    <w:rsid w:val="00062FED"/>
    <w:rsid w:val="00063EEF"/>
    <w:rsid w:val="0007003D"/>
    <w:rsid w:val="00070729"/>
    <w:rsid w:val="00074F63"/>
    <w:rsid w:val="00084807"/>
    <w:rsid w:val="00091257"/>
    <w:rsid w:val="000920B3"/>
    <w:rsid w:val="00093695"/>
    <w:rsid w:val="000B1A88"/>
    <w:rsid w:val="000C3369"/>
    <w:rsid w:val="000C6F06"/>
    <w:rsid w:val="000D15FB"/>
    <w:rsid w:val="000D41D3"/>
    <w:rsid w:val="000D49F6"/>
    <w:rsid w:val="000D65F4"/>
    <w:rsid w:val="000E3121"/>
    <w:rsid w:val="000E37FC"/>
    <w:rsid w:val="000F4703"/>
    <w:rsid w:val="00102514"/>
    <w:rsid w:val="00103B85"/>
    <w:rsid w:val="00117223"/>
    <w:rsid w:val="00120898"/>
    <w:rsid w:val="0012506C"/>
    <w:rsid w:val="00135B83"/>
    <w:rsid w:val="00140FA4"/>
    <w:rsid w:val="00142BE4"/>
    <w:rsid w:val="00142CDF"/>
    <w:rsid w:val="0014300C"/>
    <w:rsid w:val="00143C60"/>
    <w:rsid w:val="00146F49"/>
    <w:rsid w:val="001472B9"/>
    <w:rsid w:val="00152FD6"/>
    <w:rsid w:val="00156CEB"/>
    <w:rsid w:val="001643F7"/>
    <w:rsid w:val="00164A7C"/>
    <w:rsid w:val="00171889"/>
    <w:rsid w:val="00182DC2"/>
    <w:rsid w:val="00192D86"/>
    <w:rsid w:val="00193E61"/>
    <w:rsid w:val="001A28E9"/>
    <w:rsid w:val="001A44DF"/>
    <w:rsid w:val="001B63D0"/>
    <w:rsid w:val="001B7179"/>
    <w:rsid w:val="001C0521"/>
    <w:rsid w:val="001C667D"/>
    <w:rsid w:val="001D5E04"/>
    <w:rsid w:val="001D6809"/>
    <w:rsid w:val="001E0649"/>
    <w:rsid w:val="001E7169"/>
    <w:rsid w:val="001F138F"/>
    <w:rsid w:val="001F65D5"/>
    <w:rsid w:val="0020575D"/>
    <w:rsid w:val="0022243E"/>
    <w:rsid w:val="002244C1"/>
    <w:rsid w:val="00225094"/>
    <w:rsid w:val="002330E2"/>
    <w:rsid w:val="00235689"/>
    <w:rsid w:val="00235F96"/>
    <w:rsid w:val="00236186"/>
    <w:rsid w:val="0023634F"/>
    <w:rsid w:val="002370C0"/>
    <w:rsid w:val="00237E2F"/>
    <w:rsid w:val="00245EE0"/>
    <w:rsid w:val="00246F7C"/>
    <w:rsid w:val="00251DD6"/>
    <w:rsid w:val="002547B9"/>
    <w:rsid w:val="00262BA5"/>
    <w:rsid w:val="00264713"/>
    <w:rsid w:val="002723A8"/>
    <w:rsid w:val="00274AEF"/>
    <w:rsid w:val="00277952"/>
    <w:rsid w:val="002828F7"/>
    <w:rsid w:val="00283CE6"/>
    <w:rsid w:val="00284238"/>
    <w:rsid w:val="00284483"/>
    <w:rsid w:val="002856CA"/>
    <w:rsid w:val="002946A0"/>
    <w:rsid w:val="002A35EB"/>
    <w:rsid w:val="002A60DF"/>
    <w:rsid w:val="002A7061"/>
    <w:rsid w:val="002A77EB"/>
    <w:rsid w:val="002C4FDF"/>
    <w:rsid w:val="002C71B1"/>
    <w:rsid w:val="002E33EA"/>
    <w:rsid w:val="002F114D"/>
    <w:rsid w:val="002F6204"/>
    <w:rsid w:val="003038EA"/>
    <w:rsid w:val="00304D1D"/>
    <w:rsid w:val="00305312"/>
    <w:rsid w:val="0030599B"/>
    <w:rsid w:val="00305A35"/>
    <w:rsid w:val="00316ED0"/>
    <w:rsid w:val="0032009E"/>
    <w:rsid w:val="003205BE"/>
    <w:rsid w:val="00322E94"/>
    <w:rsid w:val="00325893"/>
    <w:rsid w:val="003279F5"/>
    <w:rsid w:val="00330ECD"/>
    <w:rsid w:val="00334093"/>
    <w:rsid w:val="00345189"/>
    <w:rsid w:val="00345C27"/>
    <w:rsid w:val="0035603B"/>
    <w:rsid w:val="003729FD"/>
    <w:rsid w:val="00376C23"/>
    <w:rsid w:val="00380EB8"/>
    <w:rsid w:val="0038404A"/>
    <w:rsid w:val="003A06E6"/>
    <w:rsid w:val="003A1562"/>
    <w:rsid w:val="003B1252"/>
    <w:rsid w:val="003B4D14"/>
    <w:rsid w:val="003B5D3B"/>
    <w:rsid w:val="003B7F6F"/>
    <w:rsid w:val="003C0E4F"/>
    <w:rsid w:val="003C4CE8"/>
    <w:rsid w:val="003C622B"/>
    <w:rsid w:val="003D1271"/>
    <w:rsid w:val="003D78E7"/>
    <w:rsid w:val="003E1BC0"/>
    <w:rsid w:val="003E67EC"/>
    <w:rsid w:val="003F065D"/>
    <w:rsid w:val="00402242"/>
    <w:rsid w:val="0041000E"/>
    <w:rsid w:val="00412773"/>
    <w:rsid w:val="00414FA5"/>
    <w:rsid w:val="004158A3"/>
    <w:rsid w:val="00434DB8"/>
    <w:rsid w:val="0043592F"/>
    <w:rsid w:val="00436409"/>
    <w:rsid w:val="00436519"/>
    <w:rsid w:val="004439F5"/>
    <w:rsid w:val="00450417"/>
    <w:rsid w:val="00450EE2"/>
    <w:rsid w:val="00450F92"/>
    <w:rsid w:val="004530F6"/>
    <w:rsid w:val="00464662"/>
    <w:rsid w:val="00465269"/>
    <w:rsid w:val="004662C7"/>
    <w:rsid w:val="004717CA"/>
    <w:rsid w:val="004720AB"/>
    <w:rsid w:val="00473F3F"/>
    <w:rsid w:val="00475C18"/>
    <w:rsid w:val="0048098B"/>
    <w:rsid w:val="004822BE"/>
    <w:rsid w:val="004837BF"/>
    <w:rsid w:val="00490082"/>
    <w:rsid w:val="00494DF3"/>
    <w:rsid w:val="00495350"/>
    <w:rsid w:val="00495564"/>
    <w:rsid w:val="00496731"/>
    <w:rsid w:val="004A73D8"/>
    <w:rsid w:val="004B3CDB"/>
    <w:rsid w:val="004B7B3C"/>
    <w:rsid w:val="004C2585"/>
    <w:rsid w:val="004C4FE3"/>
    <w:rsid w:val="004C6889"/>
    <w:rsid w:val="004D032E"/>
    <w:rsid w:val="004D08AF"/>
    <w:rsid w:val="004D12BA"/>
    <w:rsid w:val="004D459B"/>
    <w:rsid w:val="004D6FC2"/>
    <w:rsid w:val="004F00C5"/>
    <w:rsid w:val="004F6F7D"/>
    <w:rsid w:val="004F778D"/>
    <w:rsid w:val="004F7F66"/>
    <w:rsid w:val="0050070A"/>
    <w:rsid w:val="00502F32"/>
    <w:rsid w:val="00506CD1"/>
    <w:rsid w:val="00510223"/>
    <w:rsid w:val="00512396"/>
    <w:rsid w:val="005134FD"/>
    <w:rsid w:val="005169C0"/>
    <w:rsid w:val="00516A8D"/>
    <w:rsid w:val="005209F8"/>
    <w:rsid w:val="00520E2F"/>
    <w:rsid w:val="00535D26"/>
    <w:rsid w:val="005360F0"/>
    <w:rsid w:val="00544F94"/>
    <w:rsid w:val="00545602"/>
    <w:rsid w:val="00557E29"/>
    <w:rsid w:val="0056218A"/>
    <w:rsid w:val="0056495F"/>
    <w:rsid w:val="005655C0"/>
    <w:rsid w:val="00570E83"/>
    <w:rsid w:val="005736FA"/>
    <w:rsid w:val="0057541A"/>
    <w:rsid w:val="005757C4"/>
    <w:rsid w:val="00576045"/>
    <w:rsid w:val="00581BE9"/>
    <w:rsid w:val="00584496"/>
    <w:rsid w:val="005860BE"/>
    <w:rsid w:val="00590C5B"/>
    <w:rsid w:val="00591C8E"/>
    <w:rsid w:val="00591D76"/>
    <w:rsid w:val="005931F4"/>
    <w:rsid w:val="00594B98"/>
    <w:rsid w:val="0059730C"/>
    <w:rsid w:val="005A38D5"/>
    <w:rsid w:val="005A3D55"/>
    <w:rsid w:val="005A4341"/>
    <w:rsid w:val="005A4D8E"/>
    <w:rsid w:val="005A5C14"/>
    <w:rsid w:val="005B0197"/>
    <w:rsid w:val="005B1204"/>
    <w:rsid w:val="005B1FC3"/>
    <w:rsid w:val="005B32F6"/>
    <w:rsid w:val="005C06A3"/>
    <w:rsid w:val="005C6B83"/>
    <w:rsid w:val="005C7F5F"/>
    <w:rsid w:val="005D1163"/>
    <w:rsid w:val="005D179F"/>
    <w:rsid w:val="005D6C7E"/>
    <w:rsid w:val="005D7A2D"/>
    <w:rsid w:val="005E2A54"/>
    <w:rsid w:val="005F1B0C"/>
    <w:rsid w:val="005F725B"/>
    <w:rsid w:val="00604002"/>
    <w:rsid w:val="00606594"/>
    <w:rsid w:val="00610908"/>
    <w:rsid w:val="00612DA1"/>
    <w:rsid w:val="00612E42"/>
    <w:rsid w:val="00620458"/>
    <w:rsid w:val="00620A90"/>
    <w:rsid w:val="00634EA0"/>
    <w:rsid w:val="006358A7"/>
    <w:rsid w:val="006401EC"/>
    <w:rsid w:val="00640B7E"/>
    <w:rsid w:val="0064335F"/>
    <w:rsid w:val="00645A0F"/>
    <w:rsid w:val="00650AEA"/>
    <w:rsid w:val="00657A9F"/>
    <w:rsid w:val="00661576"/>
    <w:rsid w:val="00664FA7"/>
    <w:rsid w:val="00673446"/>
    <w:rsid w:val="0068238A"/>
    <w:rsid w:val="006832DE"/>
    <w:rsid w:val="0068463C"/>
    <w:rsid w:val="00691166"/>
    <w:rsid w:val="00691DD6"/>
    <w:rsid w:val="00693AA4"/>
    <w:rsid w:val="0069484A"/>
    <w:rsid w:val="006A064A"/>
    <w:rsid w:val="006A5239"/>
    <w:rsid w:val="006A5628"/>
    <w:rsid w:val="006A5C10"/>
    <w:rsid w:val="006B0368"/>
    <w:rsid w:val="006B7470"/>
    <w:rsid w:val="006C3CF6"/>
    <w:rsid w:val="006C3D85"/>
    <w:rsid w:val="006C5928"/>
    <w:rsid w:val="006C71C2"/>
    <w:rsid w:val="006D445A"/>
    <w:rsid w:val="006D75EF"/>
    <w:rsid w:val="006E057F"/>
    <w:rsid w:val="006E3725"/>
    <w:rsid w:val="006E7B8E"/>
    <w:rsid w:val="006F3CC2"/>
    <w:rsid w:val="006F5DB9"/>
    <w:rsid w:val="007008BA"/>
    <w:rsid w:val="00701530"/>
    <w:rsid w:val="00702DAB"/>
    <w:rsid w:val="007048C7"/>
    <w:rsid w:val="00704EE0"/>
    <w:rsid w:val="007117CB"/>
    <w:rsid w:val="00714B58"/>
    <w:rsid w:val="007158E9"/>
    <w:rsid w:val="0072140B"/>
    <w:rsid w:val="0072261B"/>
    <w:rsid w:val="00727B0F"/>
    <w:rsid w:val="00727FC9"/>
    <w:rsid w:val="0073016D"/>
    <w:rsid w:val="00732684"/>
    <w:rsid w:val="00736FFC"/>
    <w:rsid w:val="0074073D"/>
    <w:rsid w:val="00740B64"/>
    <w:rsid w:val="00745A17"/>
    <w:rsid w:val="00745C8D"/>
    <w:rsid w:val="00747762"/>
    <w:rsid w:val="00747AE0"/>
    <w:rsid w:val="00752A15"/>
    <w:rsid w:val="00754B24"/>
    <w:rsid w:val="00755E49"/>
    <w:rsid w:val="00756336"/>
    <w:rsid w:val="00762094"/>
    <w:rsid w:val="00762422"/>
    <w:rsid w:val="00763A1E"/>
    <w:rsid w:val="00765C83"/>
    <w:rsid w:val="0077395B"/>
    <w:rsid w:val="00774A14"/>
    <w:rsid w:val="007802D5"/>
    <w:rsid w:val="00782B08"/>
    <w:rsid w:val="00785288"/>
    <w:rsid w:val="00792C3F"/>
    <w:rsid w:val="007973A0"/>
    <w:rsid w:val="007A3889"/>
    <w:rsid w:val="007A5F65"/>
    <w:rsid w:val="007A6C70"/>
    <w:rsid w:val="007B064D"/>
    <w:rsid w:val="007B6F3B"/>
    <w:rsid w:val="007C47CA"/>
    <w:rsid w:val="007C5185"/>
    <w:rsid w:val="007C54E2"/>
    <w:rsid w:val="007C5BFE"/>
    <w:rsid w:val="007C784E"/>
    <w:rsid w:val="007D27DF"/>
    <w:rsid w:val="007E2431"/>
    <w:rsid w:val="007E3C4D"/>
    <w:rsid w:val="007E435F"/>
    <w:rsid w:val="007F1F94"/>
    <w:rsid w:val="007F2FD0"/>
    <w:rsid w:val="00801B2E"/>
    <w:rsid w:val="008024C1"/>
    <w:rsid w:val="00802762"/>
    <w:rsid w:val="00803212"/>
    <w:rsid w:val="00805E9A"/>
    <w:rsid w:val="00811A04"/>
    <w:rsid w:val="00812CDE"/>
    <w:rsid w:val="00815224"/>
    <w:rsid w:val="008156C3"/>
    <w:rsid w:val="008176D5"/>
    <w:rsid w:val="00827019"/>
    <w:rsid w:val="00835288"/>
    <w:rsid w:val="00837CC2"/>
    <w:rsid w:val="008459EE"/>
    <w:rsid w:val="00846859"/>
    <w:rsid w:val="00847192"/>
    <w:rsid w:val="008528FE"/>
    <w:rsid w:val="00880003"/>
    <w:rsid w:val="00883464"/>
    <w:rsid w:val="008875AF"/>
    <w:rsid w:val="00890E57"/>
    <w:rsid w:val="0089163E"/>
    <w:rsid w:val="0089295F"/>
    <w:rsid w:val="00892D63"/>
    <w:rsid w:val="00894500"/>
    <w:rsid w:val="008979AA"/>
    <w:rsid w:val="008B02EC"/>
    <w:rsid w:val="008B799B"/>
    <w:rsid w:val="008C1532"/>
    <w:rsid w:val="008C1F91"/>
    <w:rsid w:val="008C39AF"/>
    <w:rsid w:val="008C5F02"/>
    <w:rsid w:val="008C69A5"/>
    <w:rsid w:val="008E2C14"/>
    <w:rsid w:val="008E4A6A"/>
    <w:rsid w:val="008F3D2F"/>
    <w:rsid w:val="008F510B"/>
    <w:rsid w:val="008F631E"/>
    <w:rsid w:val="008F7DDA"/>
    <w:rsid w:val="00900828"/>
    <w:rsid w:val="00910A9F"/>
    <w:rsid w:val="009115F9"/>
    <w:rsid w:val="0091790D"/>
    <w:rsid w:val="009260CD"/>
    <w:rsid w:val="00930844"/>
    <w:rsid w:val="0093296B"/>
    <w:rsid w:val="00933BBA"/>
    <w:rsid w:val="00933ECD"/>
    <w:rsid w:val="0093531E"/>
    <w:rsid w:val="00935ED6"/>
    <w:rsid w:val="009365BF"/>
    <w:rsid w:val="00936ABC"/>
    <w:rsid w:val="00940619"/>
    <w:rsid w:val="009407F6"/>
    <w:rsid w:val="0094113B"/>
    <w:rsid w:val="0094463A"/>
    <w:rsid w:val="009512FB"/>
    <w:rsid w:val="009513A7"/>
    <w:rsid w:val="00951DB6"/>
    <w:rsid w:val="00952741"/>
    <w:rsid w:val="00955036"/>
    <w:rsid w:val="00957D4F"/>
    <w:rsid w:val="00971FA5"/>
    <w:rsid w:val="00973AB8"/>
    <w:rsid w:val="009747CB"/>
    <w:rsid w:val="00984E93"/>
    <w:rsid w:val="00985FB8"/>
    <w:rsid w:val="009A2DA0"/>
    <w:rsid w:val="009A5E3A"/>
    <w:rsid w:val="009A6E09"/>
    <w:rsid w:val="009B3FD6"/>
    <w:rsid w:val="009C6AD9"/>
    <w:rsid w:val="009D1C2B"/>
    <w:rsid w:val="009D790E"/>
    <w:rsid w:val="009E3D6F"/>
    <w:rsid w:val="009E463E"/>
    <w:rsid w:val="009E4D1B"/>
    <w:rsid w:val="009E64B8"/>
    <w:rsid w:val="009F3F8D"/>
    <w:rsid w:val="009F7CA9"/>
    <w:rsid w:val="00A033EA"/>
    <w:rsid w:val="00A11EDB"/>
    <w:rsid w:val="00A13262"/>
    <w:rsid w:val="00A159F6"/>
    <w:rsid w:val="00A22BA2"/>
    <w:rsid w:val="00A23A24"/>
    <w:rsid w:val="00A25160"/>
    <w:rsid w:val="00A30E69"/>
    <w:rsid w:val="00A321F5"/>
    <w:rsid w:val="00A37D63"/>
    <w:rsid w:val="00A42501"/>
    <w:rsid w:val="00A471F8"/>
    <w:rsid w:val="00A51408"/>
    <w:rsid w:val="00A5384D"/>
    <w:rsid w:val="00A53EF0"/>
    <w:rsid w:val="00A54DA3"/>
    <w:rsid w:val="00A55D37"/>
    <w:rsid w:val="00A56125"/>
    <w:rsid w:val="00A56FEE"/>
    <w:rsid w:val="00A63F50"/>
    <w:rsid w:val="00A70A16"/>
    <w:rsid w:val="00A73DB7"/>
    <w:rsid w:val="00A84CAC"/>
    <w:rsid w:val="00A864E3"/>
    <w:rsid w:val="00A87B3D"/>
    <w:rsid w:val="00A925D3"/>
    <w:rsid w:val="00A95BE0"/>
    <w:rsid w:val="00A96120"/>
    <w:rsid w:val="00AA13E8"/>
    <w:rsid w:val="00AA1571"/>
    <w:rsid w:val="00AA2CBB"/>
    <w:rsid w:val="00AB5111"/>
    <w:rsid w:val="00AB79AC"/>
    <w:rsid w:val="00AC22B2"/>
    <w:rsid w:val="00AC2772"/>
    <w:rsid w:val="00AC6CDA"/>
    <w:rsid w:val="00AD08B4"/>
    <w:rsid w:val="00AD0937"/>
    <w:rsid w:val="00AD1960"/>
    <w:rsid w:val="00AD57AE"/>
    <w:rsid w:val="00AD6908"/>
    <w:rsid w:val="00AE2F83"/>
    <w:rsid w:val="00AF0F70"/>
    <w:rsid w:val="00AF14D4"/>
    <w:rsid w:val="00AF56FE"/>
    <w:rsid w:val="00AF6542"/>
    <w:rsid w:val="00B03D8E"/>
    <w:rsid w:val="00B10CDC"/>
    <w:rsid w:val="00B1335C"/>
    <w:rsid w:val="00B17DDE"/>
    <w:rsid w:val="00B22C2D"/>
    <w:rsid w:val="00B22CB7"/>
    <w:rsid w:val="00B25224"/>
    <w:rsid w:val="00B27FDE"/>
    <w:rsid w:val="00B33E42"/>
    <w:rsid w:val="00B420F8"/>
    <w:rsid w:val="00B421CF"/>
    <w:rsid w:val="00B4274F"/>
    <w:rsid w:val="00B515BB"/>
    <w:rsid w:val="00B527AE"/>
    <w:rsid w:val="00B52A7A"/>
    <w:rsid w:val="00B56ECA"/>
    <w:rsid w:val="00B57329"/>
    <w:rsid w:val="00B6369F"/>
    <w:rsid w:val="00B67ED7"/>
    <w:rsid w:val="00B734EE"/>
    <w:rsid w:val="00B76D62"/>
    <w:rsid w:val="00B807EE"/>
    <w:rsid w:val="00B819D1"/>
    <w:rsid w:val="00B86E05"/>
    <w:rsid w:val="00B87C0C"/>
    <w:rsid w:val="00B9077E"/>
    <w:rsid w:val="00B921E9"/>
    <w:rsid w:val="00B95D26"/>
    <w:rsid w:val="00BB12E0"/>
    <w:rsid w:val="00BC0253"/>
    <w:rsid w:val="00BC057B"/>
    <w:rsid w:val="00BC3646"/>
    <w:rsid w:val="00BD232D"/>
    <w:rsid w:val="00BD2CC3"/>
    <w:rsid w:val="00BD301F"/>
    <w:rsid w:val="00BD6584"/>
    <w:rsid w:val="00BE2C46"/>
    <w:rsid w:val="00BE3837"/>
    <w:rsid w:val="00BE468C"/>
    <w:rsid w:val="00BE4A41"/>
    <w:rsid w:val="00BE5469"/>
    <w:rsid w:val="00BF52AF"/>
    <w:rsid w:val="00BF6CB1"/>
    <w:rsid w:val="00C00306"/>
    <w:rsid w:val="00C01115"/>
    <w:rsid w:val="00C01910"/>
    <w:rsid w:val="00C02236"/>
    <w:rsid w:val="00C03217"/>
    <w:rsid w:val="00C04B24"/>
    <w:rsid w:val="00C104AA"/>
    <w:rsid w:val="00C2443F"/>
    <w:rsid w:val="00C24BDD"/>
    <w:rsid w:val="00C25C5A"/>
    <w:rsid w:val="00C27804"/>
    <w:rsid w:val="00C37EBF"/>
    <w:rsid w:val="00C45567"/>
    <w:rsid w:val="00C46670"/>
    <w:rsid w:val="00C52158"/>
    <w:rsid w:val="00C52FAF"/>
    <w:rsid w:val="00C602C4"/>
    <w:rsid w:val="00C6086B"/>
    <w:rsid w:val="00C63D68"/>
    <w:rsid w:val="00C705FC"/>
    <w:rsid w:val="00C752A4"/>
    <w:rsid w:val="00C760D5"/>
    <w:rsid w:val="00C82EA6"/>
    <w:rsid w:val="00C83C14"/>
    <w:rsid w:val="00C87C40"/>
    <w:rsid w:val="00C87F7E"/>
    <w:rsid w:val="00C90D01"/>
    <w:rsid w:val="00C9211F"/>
    <w:rsid w:val="00C934BD"/>
    <w:rsid w:val="00C975EA"/>
    <w:rsid w:val="00CA269A"/>
    <w:rsid w:val="00CA3816"/>
    <w:rsid w:val="00CA5C3D"/>
    <w:rsid w:val="00CB32F9"/>
    <w:rsid w:val="00CC2DDD"/>
    <w:rsid w:val="00CC5174"/>
    <w:rsid w:val="00CC730F"/>
    <w:rsid w:val="00CD50CB"/>
    <w:rsid w:val="00CD587E"/>
    <w:rsid w:val="00CE0DAD"/>
    <w:rsid w:val="00CE1626"/>
    <w:rsid w:val="00CE18FE"/>
    <w:rsid w:val="00CE2FB4"/>
    <w:rsid w:val="00CE750F"/>
    <w:rsid w:val="00CF1D46"/>
    <w:rsid w:val="00D04D52"/>
    <w:rsid w:val="00D15331"/>
    <w:rsid w:val="00D15910"/>
    <w:rsid w:val="00D3144D"/>
    <w:rsid w:val="00D4230F"/>
    <w:rsid w:val="00D4561C"/>
    <w:rsid w:val="00D45EDB"/>
    <w:rsid w:val="00D46197"/>
    <w:rsid w:val="00D54492"/>
    <w:rsid w:val="00D564A2"/>
    <w:rsid w:val="00D67358"/>
    <w:rsid w:val="00D7642B"/>
    <w:rsid w:val="00D81F75"/>
    <w:rsid w:val="00D843BA"/>
    <w:rsid w:val="00D8673B"/>
    <w:rsid w:val="00D870A1"/>
    <w:rsid w:val="00D9191C"/>
    <w:rsid w:val="00D940C9"/>
    <w:rsid w:val="00DA0C71"/>
    <w:rsid w:val="00DA1D5D"/>
    <w:rsid w:val="00DA60B5"/>
    <w:rsid w:val="00DB1442"/>
    <w:rsid w:val="00DB54F5"/>
    <w:rsid w:val="00DB7E0F"/>
    <w:rsid w:val="00DC0423"/>
    <w:rsid w:val="00DC4921"/>
    <w:rsid w:val="00DC4A38"/>
    <w:rsid w:val="00DC59C1"/>
    <w:rsid w:val="00DD0ED3"/>
    <w:rsid w:val="00DD6DCB"/>
    <w:rsid w:val="00DD6FB5"/>
    <w:rsid w:val="00DD7554"/>
    <w:rsid w:val="00DE10FC"/>
    <w:rsid w:val="00DE1BC2"/>
    <w:rsid w:val="00DF30F9"/>
    <w:rsid w:val="00DF5006"/>
    <w:rsid w:val="00E15D89"/>
    <w:rsid w:val="00E26FA2"/>
    <w:rsid w:val="00E3110D"/>
    <w:rsid w:val="00E447D1"/>
    <w:rsid w:val="00E45D8A"/>
    <w:rsid w:val="00E50BD4"/>
    <w:rsid w:val="00E54E75"/>
    <w:rsid w:val="00E60D62"/>
    <w:rsid w:val="00E631CB"/>
    <w:rsid w:val="00E67267"/>
    <w:rsid w:val="00E70D01"/>
    <w:rsid w:val="00E7424D"/>
    <w:rsid w:val="00E76DC4"/>
    <w:rsid w:val="00E84831"/>
    <w:rsid w:val="00E85264"/>
    <w:rsid w:val="00E901A3"/>
    <w:rsid w:val="00E92699"/>
    <w:rsid w:val="00E93D68"/>
    <w:rsid w:val="00EA14F9"/>
    <w:rsid w:val="00EA3CDD"/>
    <w:rsid w:val="00EA4568"/>
    <w:rsid w:val="00EA6BA8"/>
    <w:rsid w:val="00EA6FA6"/>
    <w:rsid w:val="00EA76D3"/>
    <w:rsid w:val="00EA7BE8"/>
    <w:rsid w:val="00EB1E47"/>
    <w:rsid w:val="00EB6722"/>
    <w:rsid w:val="00EC2EB0"/>
    <w:rsid w:val="00EC36BC"/>
    <w:rsid w:val="00EC71F1"/>
    <w:rsid w:val="00EE4CBE"/>
    <w:rsid w:val="00EF57B4"/>
    <w:rsid w:val="00EF6427"/>
    <w:rsid w:val="00EF6DBA"/>
    <w:rsid w:val="00F02A15"/>
    <w:rsid w:val="00F050F6"/>
    <w:rsid w:val="00F06A2A"/>
    <w:rsid w:val="00F140EE"/>
    <w:rsid w:val="00F22B7B"/>
    <w:rsid w:val="00F30C52"/>
    <w:rsid w:val="00F32CC2"/>
    <w:rsid w:val="00F36725"/>
    <w:rsid w:val="00F40089"/>
    <w:rsid w:val="00F45074"/>
    <w:rsid w:val="00F539FC"/>
    <w:rsid w:val="00F53E6D"/>
    <w:rsid w:val="00F548DF"/>
    <w:rsid w:val="00F615B5"/>
    <w:rsid w:val="00F62310"/>
    <w:rsid w:val="00F71C01"/>
    <w:rsid w:val="00F73A4E"/>
    <w:rsid w:val="00F750E2"/>
    <w:rsid w:val="00F77261"/>
    <w:rsid w:val="00F842A7"/>
    <w:rsid w:val="00F939C4"/>
    <w:rsid w:val="00F949F4"/>
    <w:rsid w:val="00FA05DA"/>
    <w:rsid w:val="00FA1090"/>
    <w:rsid w:val="00FB65F1"/>
    <w:rsid w:val="00FC1075"/>
    <w:rsid w:val="00FC68D0"/>
    <w:rsid w:val="00FE3D0E"/>
    <w:rsid w:val="00FF1D34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CD155"/>
  <w15:docId w15:val="{D0861EC3-081D-44D2-85CC-CC0656A0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4274F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921E9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1E9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921E9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890E57"/>
    <w:pPr>
      <w:jc w:val="right"/>
    </w:p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890E57"/>
    <w:pPr>
      <w:jc w:val="center"/>
    </w:pPr>
  </w:style>
  <w:style w:type="paragraph" w:customStyle="1" w:styleId="a8">
    <w:name w:val="Компьютер"/>
    <w:basedOn w:val="a9"/>
    <w:qFormat/>
    <w:rsid w:val="00B921E9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B921E9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">
    <w:name w:val="Стиль маркированный"/>
    <w:rsid w:val="009F7CA9"/>
    <w:pPr>
      <w:numPr>
        <w:numId w:val="2"/>
      </w:numPr>
    </w:pPr>
  </w:style>
  <w:style w:type="numbering" w:customStyle="1" w:styleId="a0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9F7CA9"/>
    <w:pPr>
      <w:ind w:left="1418"/>
    </w:p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B1335C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1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1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B1335C"/>
    <w:pPr>
      <w:spacing w:before="100" w:beforeAutospacing="1" w:after="100" w:afterAutospacing="1"/>
    </w:pPr>
    <w:rPr>
      <w:rFonts w:asciiTheme="majorHAnsi" w:hAnsiTheme="majorHAnsi"/>
      <w:bCs w:val="0"/>
      <w:lang w:val="en-US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B921E9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335C"/>
    <w:pPr>
      <w:numPr>
        <w:numId w:val="5"/>
      </w:numPr>
      <w:contextualSpacing/>
    </w:pPr>
    <w:rPr>
      <w:rFonts w:asciiTheme="majorHAnsi" w:hAnsiTheme="majorHAnsi" w:cs="Tahoma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B4274F"/>
    <w:pPr>
      <w:spacing w:before="100" w:beforeAutospacing="1" w:after="100" w:afterAutospacing="1"/>
      <w:jc w:val="left"/>
    </w:pPr>
    <w:rPr>
      <w:rFonts w:asciiTheme="majorHAnsi" w:hAnsiTheme="majorHAnsi" w:cstheme="minorHAnsi"/>
      <w:bCs/>
      <w:iCs/>
      <w:szCs w:val="22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763A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7139-4529-468D-BFF9-E15B9342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kl-test-scenario-template-english.dotx</Template>
  <TotalTime>109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Alex Physher</cp:lastModifiedBy>
  <cp:revision>7</cp:revision>
  <cp:lastPrinted>1900-12-31T21:00:00Z</cp:lastPrinted>
  <dcterms:created xsi:type="dcterms:W3CDTF">2017-08-31T13:27:00Z</dcterms:created>
  <dcterms:modified xsi:type="dcterms:W3CDTF">2017-08-31T15:30:00Z</dcterms:modified>
</cp:coreProperties>
</file>